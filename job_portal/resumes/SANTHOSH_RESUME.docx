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9598" w14:textId="77777777" w:rsidR="00CB26E5" w:rsidRDefault="00F17F0E" w:rsidP="00CB26E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7A3E4983" wp14:editId="4297242B">
                <wp:simplePos x="0" y="0"/>
                <wp:positionH relativeFrom="column">
                  <wp:posOffset>-627380</wp:posOffset>
                </wp:positionH>
                <wp:positionV relativeFrom="paragraph">
                  <wp:posOffset>-457200</wp:posOffset>
                </wp:positionV>
                <wp:extent cx="3302000" cy="10363200"/>
                <wp:effectExtent l="0" t="0" r="12700" b="19050"/>
                <wp:wrapNone/>
                <wp:docPr id="3108158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1036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60ED2F1B" w14:textId="77777777" w:rsidR="000122CB" w:rsidRDefault="000122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E498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49.4pt;margin-top:-36pt;width:260pt;height:816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" fillcolor="#f7e3ee [660]" strokecolor="#f7e3ee [660]" strokeweight=".5pt">
                <v:textbox>
                  <w:txbxContent>
                    <w:p w14:paraId="60ED2F1B" w14:textId="77777777" w:rsidR="000122CB" w:rsidRDefault="000122CB"/>
                  </w:txbxContent>
                </v:textbox>
              </v:shape>
            </w:pict>
          </mc:Fallback>
        </mc:AlternateContent>
      </w:r>
      <w:r w:rsidR="00FA6195">
        <w:t xml:space="preserve">                                                                    </w:t>
      </w:r>
    </w:p>
    <w:p w14:paraId="6F8DCBCC" w14:textId="132A4E8B" w:rsidR="00843C1C" w:rsidRDefault="00330FCE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536FF2" wp14:editId="6C37141B">
                <wp:simplePos x="0" y="0"/>
                <wp:positionH relativeFrom="column">
                  <wp:posOffset>5935652</wp:posOffset>
                </wp:positionH>
                <wp:positionV relativeFrom="paragraph">
                  <wp:posOffset>8249197</wp:posOffset>
                </wp:positionV>
                <wp:extent cx="2919804" cy="2804519"/>
                <wp:effectExtent l="629285" t="570865" r="414655" b="0"/>
                <wp:wrapNone/>
                <wp:docPr id="332910506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58493">
                          <a:off x="0" y="0"/>
                          <a:ext cx="2919804" cy="2804519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942F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467.35pt;margin-top:649.55pt;width:229.9pt;height:220.85pt;rotation:8365117fd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" fillcolor="#f7e3ee [660]" strokecolor="#f7e3ee [660]" strokeweight="1pt"/>
            </w:pict>
          </mc:Fallback>
        </mc:AlternateContent>
      </w:r>
      <w:r w:rsidR="00843C1C" w:rsidRPr="00125392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43519E78" wp14:editId="2D393584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401D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4B3123EA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2DD03A4F" w14:textId="77777777" w:rsidR="00B1227E" w:rsidRDefault="00B1227E" w:rsidP="004408D7">
            <w:pPr>
              <w:pStyle w:val="Subtitle"/>
            </w:pPr>
            <w:r>
              <w:rPr>
                <w:noProof/>
              </w:rPr>
              <w:drawing>
                <wp:inline distT="0" distB="0" distL="0" distR="0" wp14:anchorId="06C6CD37" wp14:editId="13BB7CAB">
                  <wp:extent cx="1720850" cy="2359231"/>
                  <wp:effectExtent l="133350" t="114300" r="146050" b="136525"/>
                  <wp:docPr id="1325719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83" t="4060" r="5698" b="5128"/>
                          <a:stretch/>
                        </pic:blipFill>
                        <pic:spPr bwMode="auto">
                          <a:xfrm>
                            <a:off x="0" y="0"/>
                            <a:ext cx="1737203" cy="23816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2859C370" w14:textId="77777777" w:rsidR="00B1227E" w:rsidRDefault="00B1227E" w:rsidP="00EE259E"/>
        </w:tc>
        <w:tc>
          <w:tcPr>
            <w:tcW w:w="5534" w:type="dxa"/>
          </w:tcPr>
          <w:p w14:paraId="16AB7841" w14:textId="77777777" w:rsidR="00B1227E" w:rsidRPr="00B20D41" w:rsidRDefault="00C904A0" w:rsidP="00CF61BE">
            <w:pPr>
              <w:pStyle w:val="Subtitle"/>
            </w:pPr>
            <w:r>
              <w:t>CNC LASER CUTTING &amp; ROUTER OPERATOR</w:t>
            </w:r>
          </w:p>
        </w:tc>
      </w:tr>
      <w:tr w:rsidR="00B1227E" w14:paraId="592FD7C3" w14:textId="77777777" w:rsidTr="00B1227E">
        <w:trPr>
          <w:trHeight w:val="4715"/>
        </w:trPr>
        <w:tc>
          <w:tcPr>
            <w:tcW w:w="4410" w:type="dxa"/>
            <w:vMerge/>
          </w:tcPr>
          <w:p w14:paraId="373B9ABB" w14:textId="77777777" w:rsidR="00B1227E" w:rsidRPr="008C6805" w:rsidRDefault="00B1227E" w:rsidP="00EE259E"/>
        </w:tc>
        <w:tc>
          <w:tcPr>
            <w:tcW w:w="270" w:type="dxa"/>
          </w:tcPr>
          <w:p w14:paraId="04ABBFCB" w14:textId="77777777" w:rsidR="00B1227E" w:rsidRDefault="00B1227E" w:rsidP="00EE259E"/>
        </w:tc>
        <w:tc>
          <w:tcPr>
            <w:tcW w:w="5534" w:type="dxa"/>
          </w:tcPr>
          <w:p w14:paraId="4BE989A4" w14:textId="77777777" w:rsidR="00B1227E" w:rsidRPr="002975A5" w:rsidRDefault="002975A5" w:rsidP="00EE259E">
            <w:pPr>
              <w:pStyle w:val="Title"/>
              <w:rPr>
                <w:sz w:val="72"/>
                <w:szCs w:val="72"/>
              </w:rPr>
            </w:pPr>
            <w:r w:rsidRPr="002975A5">
              <w:rPr>
                <w:sz w:val="72"/>
                <w:szCs w:val="72"/>
              </w:rPr>
              <w:t>SANTHOSH S</w:t>
            </w:r>
          </w:p>
          <w:p w14:paraId="59522993" w14:textId="77777777" w:rsidR="00B1227E" w:rsidRDefault="00000000" w:rsidP="00EE259E">
            <w:pPr>
              <w:pStyle w:val="Heading1"/>
            </w:pPr>
            <w:sdt>
              <w:sdtPr>
                <w:id w:val="2074003189"/>
                <w:placeholder>
                  <w:docPart w:val="B26713D349564F4DB5CA83EAFB240A3F"/>
                </w:placeholder>
                <w:temporary/>
                <w:showingPlcHdr/>
              </w:sdtPr>
              <w:sdtContent>
                <w:r w:rsidR="00B1227E" w:rsidRPr="002A61D3">
                  <w:t>Objective</w:t>
                </w:r>
              </w:sdtContent>
            </w:sdt>
          </w:p>
          <w:p w14:paraId="4011D3CE" w14:textId="77777777" w:rsidR="00945B3A" w:rsidRPr="00945B3A" w:rsidRDefault="002C259B" w:rsidP="00945B3A">
            <w:pPr>
              <w:rPr>
                <w:b/>
                <w:bCs/>
              </w:rPr>
            </w:pPr>
            <w:r>
              <w:rPr>
                <w:b/>
                <w:bCs/>
              </w:rPr>
              <w:t>A multi-skilled professional with expertise in operating</w:t>
            </w:r>
            <w:r w:rsidR="00945B3A" w:rsidRPr="00945B3A">
              <w:rPr>
                <w:b/>
                <w:bCs/>
              </w:rPr>
              <w:t xml:space="preserve"> Laser Cutting</w:t>
            </w:r>
            <w:r>
              <w:rPr>
                <w:b/>
                <w:bCs/>
              </w:rPr>
              <w:t xml:space="preserve"> and CNC router</w:t>
            </w:r>
            <w:r w:rsidR="00945B3A" w:rsidRPr="00945B3A">
              <w:rPr>
                <w:b/>
                <w:bCs/>
              </w:rPr>
              <w:t xml:space="preserve"> with a passion for precision and craftsmanship. Proficient in operating and maintaining cutting-edge machinery to produce high-quality, custom components and designs. </w:t>
            </w:r>
          </w:p>
          <w:p w14:paraId="06F752CB" w14:textId="77777777" w:rsidR="00B1227E" w:rsidRPr="004700A9" w:rsidRDefault="00945B3A" w:rsidP="00945B3A">
            <w:pPr>
              <w:rPr>
                <w:b/>
                <w:bCs/>
              </w:rPr>
            </w:pPr>
            <w:r w:rsidRPr="00945B3A">
              <w:rPr>
                <w:b/>
                <w:bCs/>
              </w:rPr>
              <w:t xml:space="preserve">I possess a foundation in Mastercam and </w:t>
            </w:r>
            <w:r>
              <w:rPr>
                <w:b/>
                <w:bCs/>
              </w:rPr>
              <w:t>A</w:t>
            </w:r>
            <w:r w:rsidRPr="00945B3A">
              <w:rPr>
                <w:b/>
                <w:bCs/>
              </w:rPr>
              <w:t>utoCAD having used it extensively in my role. Committed to delivering efficient and accurate results while ensuring the safety of the work environment.</w:t>
            </w:r>
          </w:p>
        </w:tc>
      </w:tr>
      <w:tr w:rsidR="00014F7D" w:rsidRPr="00014F7D" w14:paraId="540AF3B1" w14:textId="77777777" w:rsidTr="00B1227E">
        <w:trPr>
          <w:trHeight w:val="8117"/>
        </w:trPr>
        <w:tc>
          <w:tcPr>
            <w:tcW w:w="4410" w:type="dxa"/>
          </w:tcPr>
          <w:p w14:paraId="1B753F84" w14:textId="77777777" w:rsidR="00843C1C" w:rsidRDefault="00000000" w:rsidP="00EE259E">
            <w:pPr>
              <w:pStyle w:val="Subtitle"/>
            </w:pPr>
            <w:sdt>
              <w:sdtPr>
                <w:id w:val="-2058072072"/>
                <w:placeholder>
                  <w:docPart w:val="8127B080157D48A4A9EB6013C5239D36"/>
                </w:placeholder>
                <w:temporary/>
                <w:showingPlcHdr/>
              </w:sdtPr>
              <w:sdtContent>
                <w:r w:rsidR="00CF61BE">
                  <w:t>Contact</w:t>
                </w:r>
              </w:sdtContent>
            </w:sdt>
          </w:p>
          <w:p w14:paraId="7C125F1A" w14:textId="77777777" w:rsidR="00843C1C" w:rsidRPr="00D85EF8" w:rsidRDefault="002975A5" w:rsidP="00EE259E">
            <w:pPr>
              <w:rPr>
                <w:lang w:val="fr-FR"/>
              </w:rPr>
            </w:pPr>
            <w:r>
              <w:t>KERALA, INDIA</w:t>
            </w:r>
          </w:p>
          <w:p w14:paraId="67D75277" w14:textId="77777777" w:rsidR="00CF61BE" w:rsidRPr="00D85EF8" w:rsidRDefault="002975A5" w:rsidP="00CF61BE">
            <w:pPr>
              <w:rPr>
                <w:lang w:val="fr-FR"/>
              </w:rPr>
            </w:pPr>
            <w:r>
              <w:t>santhoshvenopz@gmail.com</w:t>
            </w:r>
          </w:p>
          <w:p w14:paraId="4A83A055" w14:textId="77777777" w:rsidR="00CF61BE" w:rsidRDefault="002975A5" w:rsidP="00CF61BE">
            <w:r>
              <w:t>+971507867464</w:t>
            </w:r>
          </w:p>
          <w:p w14:paraId="36AAB572" w14:textId="77777777" w:rsidR="00843C1C" w:rsidRDefault="00843C1C" w:rsidP="00CF61BE"/>
          <w:p w14:paraId="4DFFA4B7" w14:textId="77777777" w:rsidR="00843C1C" w:rsidRDefault="00843C1C" w:rsidP="00EE259E"/>
          <w:p w14:paraId="635ED333" w14:textId="77777777" w:rsidR="00843C1C" w:rsidRDefault="00000000" w:rsidP="00EE259E">
            <w:pPr>
              <w:pStyle w:val="Subtitle"/>
            </w:pPr>
            <w:sdt>
              <w:sdtPr>
                <w:id w:val="1415746174"/>
                <w:placeholder>
                  <w:docPart w:val="8E0B9DF5951C40EDA4FB2972EA57AFE3"/>
                </w:placeholder>
                <w:temporary/>
                <w:showingPlcHdr/>
              </w:sdtPr>
              <w:sdtContent>
                <w:r w:rsidR="00CF61BE">
                  <w:t>Education</w:t>
                </w:r>
              </w:sdtContent>
            </w:sdt>
          </w:p>
          <w:p w14:paraId="47D939BF" w14:textId="77777777" w:rsidR="009E4C61" w:rsidRDefault="002975A5" w:rsidP="00EE259E">
            <w:pPr>
              <w:pStyle w:val="Heading2"/>
            </w:pPr>
            <w:r>
              <w:t xml:space="preserve">diploma in electrical &amp; </w:t>
            </w:r>
          </w:p>
          <w:p w14:paraId="738935A4" w14:textId="77777777" w:rsidR="00843C1C" w:rsidRDefault="002975A5" w:rsidP="00EE259E">
            <w:pPr>
              <w:pStyle w:val="Heading2"/>
            </w:pPr>
            <w:r>
              <w:t>electronic engineering</w:t>
            </w:r>
          </w:p>
          <w:p w14:paraId="71DBCBF0" w14:textId="77777777" w:rsidR="002975A5" w:rsidRPr="002975A5" w:rsidRDefault="002975A5" w:rsidP="002975A5">
            <w:r>
              <w:t>MARCH 2017</w:t>
            </w:r>
          </w:p>
          <w:p w14:paraId="182B9DAB" w14:textId="77777777" w:rsidR="00CF61BE" w:rsidRDefault="00CF61BE" w:rsidP="00EE259E">
            <w:pPr>
              <w:pStyle w:val="Heading3"/>
            </w:pPr>
          </w:p>
          <w:p w14:paraId="5C4C56C0" w14:textId="77777777" w:rsidR="00CF61BE" w:rsidRDefault="002975A5" w:rsidP="00CF61BE">
            <w:pPr>
              <w:pStyle w:val="Heading2"/>
            </w:pPr>
            <w:r>
              <w:t>v0cational higher secondary school</w:t>
            </w:r>
            <w:r w:rsidR="00843C1C" w:rsidRPr="00CF61BE">
              <w:t xml:space="preserve"> </w:t>
            </w:r>
          </w:p>
          <w:p w14:paraId="77A8F557" w14:textId="77777777" w:rsidR="002975A5" w:rsidRDefault="002975A5" w:rsidP="002975A5">
            <w:r>
              <w:t>MARCH 2015</w:t>
            </w:r>
          </w:p>
          <w:p w14:paraId="27D8F288" w14:textId="77777777" w:rsidR="00843C1C" w:rsidRPr="002975A5" w:rsidRDefault="002975A5" w:rsidP="002975A5">
            <w:pPr>
              <w:rPr>
                <w:b/>
                <w:bCs/>
              </w:rPr>
            </w:pPr>
            <w:r w:rsidRPr="002975A5">
              <w:rPr>
                <w:b/>
                <w:bCs/>
              </w:rPr>
              <w:t>MRRTV</w:t>
            </w:r>
            <w:r w:rsidR="00843C1C" w:rsidRPr="002975A5">
              <w:rPr>
                <w:b/>
                <w:bCs/>
              </w:rPr>
              <w:t xml:space="preserve"> </w:t>
            </w:r>
          </w:p>
          <w:p w14:paraId="48DD22D9" w14:textId="77777777" w:rsidR="00843C1C" w:rsidRDefault="00843C1C" w:rsidP="00EE259E"/>
          <w:p w14:paraId="668EB7B2" w14:textId="77777777" w:rsidR="00843C1C" w:rsidRDefault="00014F7D" w:rsidP="00EE259E">
            <w:pPr>
              <w:pStyle w:val="Subtitle"/>
            </w:pPr>
            <w:r>
              <w:t>LANGUAGES:</w:t>
            </w:r>
          </w:p>
          <w:p w14:paraId="0C2A11D7" w14:textId="77777777" w:rsidR="00014F7D" w:rsidRDefault="00014F7D" w:rsidP="00014F7D">
            <w:r>
              <w:t>English</w:t>
            </w:r>
          </w:p>
          <w:p w14:paraId="44FB2758" w14:textId="77777777" w:rsidR="00014F7D" w:rsidRDefault="00014F7D" w:rsidP="00014F7D">
            <w:r>
              <w:t>Malayalam</w:t>
            </w:r>
          </w:p>
          <w:p w14:paraId="72212452" w14:textId="77777777" w:rsidR="00014F7D" w:rsidRDefault="00014F7D" w:rsidP="00014F7D">
            <w:r>
              <w:t>Hindi</w:t>
            </w:r>
          </w:p>
          <w:p w14:paraId="7C7B5752" w14:textId="77777777" w:rsidR="00014F7D" w:rsidRDefault="00014F7D" w:rsidP="00014F7D">
            <w:r>
              <w:t>Tamil</w:t>
            </w:r>
          </w:p>
          <w:p w14:paraId="75561A35" w14:textId="77777777" w:rsidR="00A27753" w:rsidRDefault="00A27753" w:rsidP="00014F7D"/>
          <w:p w14:paraId="22D1D69B" w14:textId="77777777" w:rsidR="00C93BC7" w:rsidRPr="00014F7D" w:rsidRDefault="00C93BC7" w:rsidP="00014F7D"/>
          <w:p w14:paraId="79B46EB0" w14:textId="77777777" w:rsidR="00B40862" w:rsidRDefault="00F563A5" w:rsidP="00F563A5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 xml:space="preserve">             </w:t>
            </w:r>
          </w:p>
          <w:p w14:paraId="24CB887C" w14:textId="77777777" w:rsidR="00B40862" w:rsidRDefault="00B40862" w:rsidP="00F563A5">
            <w:pPr>
              <w:rPr>
                <w:lang w:val="en-IN"/>
              </w:rPr>
            </w:pPr>
          </w:p>
          <w:p w14:paraId="3C40D560" w14:textId="77777777" w:rsidR="00B40862" w:rsidRDefault="00B40862" w:rsidP="00F563A5">
            <w:pPr>
              <w:rPr>
                <w:lang w:val="en-IN"/>
              </w:rPr>
            </w:pPr>
          </w:p>
          <w:p w14:paraId="0CB79F0F" w14:textId="2F3FC3A1" w:rsidR="00F563A5" w:rsidRDefault="00F563A5" w:rsidP="00F563A5">
            <w:pPr>
              <w:rPr>
                <w:b/>
                <w:bCs/>
                <w:color w:val="D977AD" w:themeColor="accent1"/>
                <w:sz w:val="24"/>
                <w:lang w:val="en-IN"/>
              </w:rPr>
            </w:pPr>
            <w:r w:rsidRPr="00296C6D">
              <w:rPr>
                <w:b/>
                <w:bCs/>
                <w:color w:val="D977AD" w:themeColor="accent1"/>
                <w:sz w:val="24"/>
                <w:lang w:val="en-IN"/>
              </w:rPr>
              <w:t xml:space="preserve"> SKILLS</w:t>
            </w:r>
          </w:p>
          <w:p w14:paraId="7B5DABA8" w14:textId="77777777" w:rsidR="00F563A5" w:rsidRPr="00296C6D" w:rsidRDefault="00F563A5" w:rsidP="00F563A5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Cypcut</w:t>
            </w:r>
            <w:proofErr w:type="spellEnd"/>
            <w:r>
              <w:rPr>
                <w:sz w:val="24"/>
                <w:lang w:val="en-IN"/>
              </w:rPr>
              <w:t xml:space="preserve"> operation</w:t>
            </w:r>
          </w:p>
          <w:p w14:paraId="538F487C" w14:textId="77777777" w:rsidR="00F563A5" w:rsidRPr="00296C6D" w:rsidRDefault="00F563A5" w:rsidP="00F563A5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Ncstudio</w:t>
            </w:r>
            <w:proofErr w:type="spellEnd"/>
            <w:r>
              <w:rPr>
                <w:sz w:val="24"/>
                <w:lang w:val="en-IN"/>
              </w:rPr>
              <w:t xml:space="preserve"> operation</w:t>
            </w:r>
          </w:p>
          <w:p w14:paraId="3ADCB203" w14:textId="77777777" w:rsidR="00F563A5" w:rsidRPr="00296C6D" w:rsidRDefault="00F563A5" w:rsidP="00F563A5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lang w:val="en-IN"/>
              </w:rPr>
            </w:pPr>
            <w:r>
              <w:rPr>
                <w:sz w:val="24"/>
                <w:lang w:val="en-IN"/>
              </w:rPr>
              <w:t>Precision measurement</w:t>
            </w:r>
          </w:p>
          <w:p w14:paraId="3FA5E552" w14:textId="77777777" w:rsidR="00F563A5" w:rsidRPr="00296C6D" w:rsidRDefault="00F563A5" w:rsidP="00F563A5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lang w:val="en-IN"/>
              </w:rPr>
            </w:pPr>
            <w:r>
              <w:rPr>
                <w:sz w:val="24"/>
                <w:lang w:val="en-IN"/>
              </w:rPr>
              <w:t>Auto CAD</w:t>
            </w:r>
          </w:p>
          <w:p w14:paraId="5A5B5886" w14:textId="77777777" w:rsidR="00F563A5" w:rsidRPr="00296C6D" w:rsidRDefault="00F563A5" w:rsidP="00F563A5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lang w:val="en-IN"/>
              </w:rPr>
            </w:pPr>
            <w:r>
              <w:rPr>
                <w:sz w:val="24"/>
                <w:lang w:val="en-IN"/>
              </w:rPr>
              <w:t>Mastercam</w:t>
            </w:r>
          </w:p>
          <w:p w14:paraId="7D5FEF6F" w14:textId="77777777" w:rsidR="00F563A5" w:rsidRPr="00296C6D" w:rsidRDefault="00F563A5" w:rsidP="00F563A5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Vcut</w:t>
            </w:r>
            <w:proofErr w:type="spellEnd"/>
            <w:r>
              <w:rPr>
                <w:sz w:val="24"/>
                <w:lang w:val="en-IN"/>
              </w:rPr>
              <w:t xml:space="preserve"> works</w:t>
            </w:r>
          </w:p>
          <w:p w14:paraId="64715E99" w14:textId="77777777" w:rsidR="00F563A5" w:rsidRPr="00296C6D" w:rsidRDefault="00F563A5" w:rsidP="00F563A5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lang w:val="en-IN"/>
              </w:rPr>
            </w:pPr>
            <w:r>
              <w:rPr>
                <w:sz w:val="24"/>
                <w:lang w:val="en-IN"/>
              </w:rPr>
              <w:t>Blueprint readings</w:t>
            </w:r>
          </w:p>
          <w:p w14:paraId="6722CED9" w14:textId="608031EF" w:rsidR="00843C1C" w:rsidRDefault="00B35CD0" w:rsidP="00EE25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1088261" wp14:editId="3E7D0D90">
                      <wp:simplePos x="0" y="0"/>
                      <wp:positionH relativeFrom="column">
                        <wp:posOffset>-1172210</wp:posOffset>
                      </wp:positionH>
                      <wp:positionV relativeFrom="paragraph">
                        <wp:posOffset>200025</wp:posOffset>
                      </wp:positionV>
                      <wp:extent cx="876300" cy="774700"/>
                      <wp:effectExtent l="0" t="6350" r="12700" b="12700"/>
                      <wp:wrapNone/>
                      <wp:docPr id="904238698" name="Block 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76300" cy="774700"/>
                              </a:xfrm>
                              <a:prstGeom prst="blockArc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3C5F73" id="Block Arc 1" o:spid="_x0000_s1026" style="position:absolute;margin-left:-92.3pt;margin-top:15.75pt;width:69pt;height:61pt;rotation:9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6300,77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" path="m,387350c,173423,196166,,438150,,680134,,876300,173423,876300,387350r-193675,c682625,280386,573170,193675,438150,193675v-135020,,-244475,86711,-244475,193675l,387350xe" fillcolor="#f7e3ee [660]" strokecolor="#f7e3ee [660]" strokeweight="1pt">
                      <v:stroke joinstyle="miter"/>
                      <v:path arrowok="t" o:connecttype="custom" o:connectlocs="0,387350;438150,0;876300,387350;682625,387350;438150,193675;193675,387350;0,387350" o:connectangles="0,0,0,0,0,0,0"/>
                    </v:shape>
                  </w:pict>
                </mc:Fallback>
              </mc:AlternateContent>
            </w:r>
          </w:p>
          <w:p w14:paraId="3D66532B" w14:textId="5269D1C3" w:rsidR="00843C1C" w:rsidRDefault="00843C1C" w:rsidP="00EE259E"/>
          <w:p w14:paraId="19916786" w14:textId="12742BA1" w:rsidR="00843C1C" w:rsidRDefault="00843C1C" w:rsidP="00EE259E"/>
          <w:p w14:paraId="7A3D3D6B" w14:textId="0F4500EE" w:rsidR="00843C1C" w:rsidRPr="00A41BD5" w:rsidRDefault="00843C1C" w:rsidP="00EE259E"/>
        </w:tc>
        <w:tc>
          <w:tcPr>
            <w:tcW w:w="270" w:type="dxa"/>
          </w:tcPr>
          <w:p w14:paraId="1A6A257D" w14:textId="77777777" w:rsidR="00843C1C" w:rsidRDefault="00843C1C" w:rsidP="00EE259E"/>
        </w:tc>
        <w:tc>
          <w:tcPr>
            <w:tcW w:w="5534" w:type="dxa"/>
          </w:tcPr>
          <w:p w14:paraId="752CEA5F" w14:textId="77777777" w:rsidR="00843C1C" w:rsidRDefault="00000000" w:rsidP="00AE5303">
            <w:pPr>
              <w:pStyle w:val="Heading1"/>
            </w:pPr>
            <w:sdt>
              <w:sdtPr>
                <w:id w:val="1696962928"/>
                <w:placeholder>
                  <w:docPart w:val="BC7FCC5400AC42C192A659ABA61FC6FB"/>
                </w:placeholder>
                <w:temporary/>
                <w:showingPlcHdr/>
              </w:sdtPr>
              <w:sdtContent>
                <w:r w:rsidR="00843C1C" w:rsidRPr="002A61D3">
                  <w:t>Experience</w:t>
                </w:r>
              </w:sdtContent>
            </w:sdt>
          </w:p>
          <w:p w14:paraId="57284708" w14:textId="77777777" w:rsidR="00843C1C" w:rsidRDefault="00945B3A" w:rsidP="00EE259E">
            <w:pPr>
              <w:pStyle w:val="Heading2"/>
            </w:pPr>
            <w:r>
              <w:t>CNC ROUTER</w:t>
            </w:r>
            <w:r w:rsidR="005A2EF4">
              <w:t xml:space="preserve"> machine</w:t>
            </w:r>
          </w:p>
          <w:p w14:paraId="3F39D5F3" w14:textId="77777777" w:rsidR="00843C1C" w:rsidRDefault="00945B3A" w:rsidP="00CF61BE">
            <w:pPr>
              <w:pStyle w:val="Heading3"/>
            </w:pPr>
            <w:r>
              <w:t>VEHICLE DYNAMIC</w:t>
            </w:r>
            <w:r w:rsidR="00CF61BE">
              <w:t xml:space="preserve"> </w:t>
            </w:r>
            <w:r w:rsidR="00843C1C">
              <w:t xml:space="preserve">| </w:t>
            </w:r>
            <w:r>
              <w:t>RAS AL KHAIMAH</w:t>
            </w:r>
            <w:r w:rsidR="00CF61BE">
              <w:t xml:space="preserve"> </w:t>
            </w:r>
            <w:r w:rsidR="00843C1C">
              <w:t xml:space="preserve">| </w:t>
            </w:r>
            <w:r>
              <w:t>AUGUST 2022- CURRENTLY WORKING</w:t>
            </w:r>
          </w:p>
          <w:p w14:paraId="28D18F2A" w14:textId="77777777" w:rsidR="00945B3A" w:rsidRPr="00AE5303" w:rsidRDefault="00945B3A" w:rsidP="00945B3A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AE5303">
              <w:rPr>
                <w:sz w:val="18"/>
                <w:szCs w:val="18"/>
              </w:rPr>
              <w:t xml:space="preserve">Responsible for setting up, programming, and operating CNC router machines to cut and shape various materials, including wood, plastics, and metals. </w:t>
            </w:r>
          </w:p>
          <w:p w14:paraId="0A6E0777" w14:textId="77777777" w:rsidR="00945B3A" w:rsidRPr="00AE5303" w:rsidRDefault="00945B3A" w:rsidP="00945B3A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AE5303">
              <w:rPr>
                <w:sz w:val="18"/>
                <w:szCs w:val="18"/>
              </w:rPr>
              <w:t xml:space="preserve">Proficient in reading technical drawings, selecting appropriate tooling, and ensuring precise material placement. </w:t>
            </w:r>
          </w:p>
          <w:p w14:paraId="3A212577" w14:textId="77777777" w:rsidR="00945B3A" w:rsidRPr="00AE5303" w:rsidRDefault="00945B3A" w:rsidP="00945B3A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AE5303">
              <w:rPr>
                <w:sz w:val="18"/>
                <w:szCs w:val="18"/>
              </w:rPr>
              <w:t xml:space="preserve">Regularly maintain and troubleshoot equipment to maximize operational efficiency. </w:t>
            </w:r>
          </w:p>
          <w:p w14:paraId="24A719C7" w14:textId="77777777" w:rsidR="00843C1C" w:rsidRPr="005A2EF4" w:rsidRDefault="00945B3A" w:rsidP="00EE259E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AE5303">
              <w:rPr>
                <w:sz w:val="18"/>
                <w:szCs w:val="18"/>
              </w:rPr>
              <w:t>Adhere to safety protocols and quality standards while delivering accurate, high-quality finished products.</w:t>
            </w:r>
          </w:p>
          <w:p w14:paraId="3994AF13" w14:textId="77777777" w:rsidR="00786F61" w:rsidRDefault="00786F61" w:rsidP="00786F61">
            <w:pPr>
              <w:pStyle w:val="Heading2"/>
            </w:pPr>
            <w:r w:rsidRPr="00786F61">
              <w:t xml:space="preserve">Cnc </w:t>
            </w:r>
            <w:r>
              <w:t xml:space="preserve">FILIM </w:t>
            </w:r>
            <w:r w:rsidRPr="00AE5303">
              <w:t>CUTTING</w:t>
            </w:r>
            <w:r w:rsidR="00450C12" w:rsidRPr="002C259B">
              <w:rPr>
                <w:i/>
              </w:rPr>
              <w:t xml:space="preserve"> </w:t>
            </w:r>
            <w:r w:rsidR="00450C12" w:rsidRPr="00945B3A">
              <w:t>machine</w:t>
            </w:r>
          </w:p>
          <w:p w14:paraId="180D4632" w14:textId="77777777" w:rsidR="00786F61" w:rsidRDefault="00786F61" w:rsidP="00786F61">
            <w:pPr>
              <w:pStyle w:val="Heading3"/>
            </w:pPr>
            <w:r>
              <w:t>VEHICLE DYNAMIC</w:t>
            </w:r>
            <w:r w:rsidRPr="00D85EF8">
              <w:rPr>
                <w:lang w:val="de-DE"/>
              </w:rPr>
              <w:t xml:space="preserve">| </w:t>
            </w:r>
            <w:r>
              <w:t>RAS AL KHAIMA</w:t>
            </w:r>
            <w:r w:rsidRPr="00D85EF8">
              <w:rPr>
                <w:lang w:val="de-DE"/>
              </w:rPr>
              <w:t xml:space="preserve"> | </w:t>
            </w:r>
            <w:r>
              <w:t>AUGUST 2022- CURRENTLY WORKING</w:t>
            </w:r>
          </w:p>
          <w:p w14:paraId="504A9AEB" w14:textId="77777777" w:rsidR="00786F61" w:rsidRPr="00AE5303" w:rsidRDefault="00786F61" w:rsidP="00786F6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AE5303">
              <w:rPr>
                <w:sz w:val="18"/>
                <w:szCs w:val="18"/>
              </w:rPr>
              <w:t xml:space="preserve">Proficient in setting up and operating CNC film cutting machines, specializing in precise cutting, and shaping of thin films and flexible materials. </w:t>
            </w:r>
          </w:p>
          <w:p w14:paraId="59261065" w14:textId="77777777" w:rsidR="00786F61" w:rsidRPr="00AE5303" w:rsidRDefault="00786F61" w:rsidP="00786F6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AE5303">
              <w:rPr>
                <w:sz w:val="18"/>
                <w:szCs w:val="18"/>
              </w:rPr>
              <w:t xml:space="preserve">Skilled in reading design specifications and translating them into machine programming. </w:t>
            </w:r>
          </w:p>
          <w:p w14:paraId="244FE988" w14:textId="77777777" w:rsidR="00786F61" w:rsidRPr="00AE5303" w:rsidRDefault="00786F61" w:rsidP="00786F6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AE5303">
              <w:rPr>
                <w:sz w:val="18"/>
                <w:szCs w:val="18"/>
              </w:rPr>
              <w:t>Ensures material loading, alignment, and quality control to produce accurate and high-quality cuts.</w:t>
            </w:r>
          </w:p>
          <w:p w14:paraId="28BEBD08" w14:textId="5913EB4F" w:rsidR="00843C1C" w:rsidRDefault="00B35CD0" w:rsidP="00CF61BE">
            <w:pPr>
              <w:pStyle w:val="Heading2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49FB8160" wp14:editId="0391328A">
                      <wp:simplePos x="0" y="0"/>
                      <wp:positionH relativeFrom="column">
                        <wp:posOffset>3651250</wp:posOffset>
                      </wp:positionH>
                      <wp:positionV relativeFrom="paragraph">
                        <wp:posOffset>-245110</wp:posOffset>
                      </wp:positionV>
                      <wp:extent cx="876300" cy="774700"/>
                      <wp:effectExtent l="0" t="6350" r="0" b="12700"/>
                      <wp:wrapNone/>
                      <wp:docPr id="398193176" name="Block 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76300" cy="774700"/>
                              </a:xfrm>
                              <a:prstGeom prst="blockArc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0877A7" id="Block Arc 1" o:spid="_x0000_s1026" style="position:absolute;margin-left:287.5pt;margin-top:-19.3pt;width:69pt;height:61pt;rotation:-9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6300,77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" path="m,387350c,173423,196166,,438150,,680134,,876300,173423,876300,387350r-193675,c682625,280386,573170,193675,438150,193675v-135020,,-244475,86711,-244475,193675l,387350xe" fillcolor="#f7e3ee [660]" strokecolor="#f7e3ee [660]" strokeweight="1pt">
                      <v:stroke joinstyle="miter"/>
                      <v:path arrowok="t" o:connecttype="custom" o:connectlocs="0,387350;438150,0;876300,387350;682625,387350;438150,193675;193675,387350;0,387350" o:connectangles="0,0,0,0,0,0,0"/>
                    </v:shape>
                  </w:pict>
                </mc:Fallback>
              </mc:AlternateContent>
            </w:r>
            <w:r w:rsidR="00786F61" w:rsidRPr="00786F61">
              <w:t xml:space="preserve">Cnc glass edge grinding and polishing </w:t>
            </w:r>
          </w:p>
          <w:p w14:paraId="38669F58" w14:textId="03396D74" w:rsidR="00843C1C" w:rsidRPr="00D85EF8" w:rsidRDefault="009005D7" w:rsidP="00EE259E">
            <w:pPr>
              <w:pStyle w:val="Heading3"/>
              <w:rPr>
                <w:lang w:val="de-DE"/>
              </w:rPr>
            </w:pPr>
            <w:r>
              <w:t>VEHICLE DYNAMIC</w:t>
            </w:r>
            <w:r w:rsidRPr="00D85EF8">
              <w:rPr>
                <w:lang w:val="de-DE"/>
              </w:rPr>
              <w:t xml:space="preserve">| </w:t>
            </w:r>
            <w:r>
              <w:t>RAS AL KHAIMA</w:t>
            </w:r>
            <w:r w:rsidRPr="00D85EF8">
              <w:rPr>
                <w:lang w:val="de-DE"/>
              </w:rPr>
              <w:t xml:space="preserve"> | </w:t>
            </w:r>
            <w:r>
              <w:t>AUGUST 2022- CURRENTLY WORKING</w:t>
            </w:r>
          </w:p>
          <w:p w14:paraId="53FBB8BA" w14:textId="15CCE006" w:rsidR="00786F61" w:rsidRPr="00AE5303" w:rsidRDefault="00786F61" w:rsidP="00786F6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AE5303">
              <w:rPr>
                <w:sz w:val="18"/>
              </w:rPr>
              <w:t xml:space="preserve">Experienced in the operation of CNC machinery dedicated to the buffing </w:t>
            </w:r>
            <w:r w:rsidR="002C259B" w:rsidRPr="00AE5303">
              <w:rPr>
                <w:sz w:val="18"/>
              </w:rPr>
              <w:t>and polishing of glass surfaces and cutting edges</w:t>
            </w:r>
            <w:r w:rsidRPr="00AE5303">
              <w:rPr>
                <w:sz w:val="18"/>
              </w:rPr>
              <w:t xml:space="preserve"> </w:t>
            </w:r>
          </w:p>
          <w:p w14:paraId="7AEA9587" w14:textId="4C52AC7A" w:rsidR="00786F61" w:rsidRPr="00AE5303" w:rsidRDefault="00786F61" w:rsidP="00786F6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AE5303">
              <w:rPr>
                <w:sz w:val="18"/>
              </w:rPr>
              <w:t>Proficient in setting up, programming, and monitoring the equipment for consistent and high-quality results.</w:t>
            </w:r>
          </w:p>
          <w:p w14:paraId="147753B5" w14:textId="77777777" w:rsidR="00786F61" w:rsidRPr="00AE5303" w:rsidRDefault="00786F61" w:rsidP="00786F6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AE5303">
              <w:rPr>
                <w:sz w:val="18"/>
              </w:rPr>
              <w:t xml:space="preserve"> Skillful in inspecting glass products for defects, adjusting machine settings, and ensuring optimal clarity and smoothness. </w:t>
            </w:r>
          </w:p>
          <w:p w14:paraId="40D2FD60" w14:textId="77777777" w:rsidR="00F953B4" w:rsidRPr="00AE5303" w:rsidRDefault="00786F61" w:rsidP="00F953B4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AE5303">
              <w:rPr>
                <w:sz w:val="18"/>
              </w:rPr>
              <w:t>Committed to safety procedures, routine maintenance, and delivering polished glass products that meet or exceed industry standards.</w:t>
            </w:r>
          </w:p>
          <w:p w14:paraId="794F35AC" w14:textId="77777777" w:rsidR="00F953B4" w:rsidRDefault="00F953B4" w:rsidP="00F953B4"/>
          <w:p w14:paraId="6ECAF39A" w14:textId="77777777" w:rsidR="00F953B4" w:rsidRDefault="00F953B4" w:rsidP="00F953B4">
            <w:pPr>
              <w:pStyle w:val="Heading2"/>
            </w:pPr>
            <w:r w:rsidRPr="00786F61">
              <w:t xml:space="preserve">Cnc </w:t>
            </w:r>
            <w:r>
              <w:t>laser cutting</w:t>
            </w:r>
            <w:r w:rsidRPr="00786F61">
              <w:t xml:space="preserve"> machine</w:t>
            </w:r>
            <w:r>
              <w:t xml:space="preserve"> operator</w:t>
            </w:r>
          </w:p>
          <w:p w14:paraId="7AF05F57" w14:textId="77777777" w:rsidR="00F953B4" w:rsidRDefault="00F953B4" w:rsidP="00F953B4">
            <w:pPr>
              <w:pStyle w:val="Heading3"/>
            </w:pPr>
            <w:r>
              <w:t>STAHLKIND</w:t>
            </w:r>
            <w:r w:rsidRPr="00D85EF8">
              <w:rPr>
                <w:lang w:val="de-DE"/>
              </w:rPr>
              <w:t>|</w:t>
            </w:r>
            <w:r>
              <w:rPr>
                <w:lang w:val="de-DE"/>
              </w:rPr>
              <w:t>KERALA</w:t>
            </w:r>
            <w:r w:rsidRPr="00D85EF8">
              <w:rPr>
                <w:lang w:val="de-DE"/>
              </w:rPr>
              <w:t xml:space="preserve"> | </w:t>
            </w:r>
            <w:r>
              <w:t>FEBRUARY 2020-AUGUST 2022</w:t>
            </w:r>
          </w:p>
          <w:p w14:paraId="72868B4E" w14:textId="77777777" w:rsidR="00F953B4" w:rsidRPr="00AE5303" w:rsidRDefault="00F953B4" w:rsidP="00F953B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</w:rPr>
            </w:pPr>
            <w:r w:rsidRPr="00AE5303">
              <w:rPr>
                <w:sz w:val="18"/>
              </w:rPr>
              <w:t>Fixed common issues regarding cut quality by replacing tips and lenses, centering lasers, adjusting focus, and correcting standoff.</w:t>
            </w:r>
          </w:p>
          <w:p w14:paraId="2E9B3589" w14:textId="77777777" w:rsidR="00F953B4" w:rsidRPr="00AE5303" w:rsidRDefault="00F953B4" w:rsidP="00F953B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</w:rPr>
            </w:pPr>
            <w:r w:rsidRPr="00AE5303">
              <w:rPr>
                <w:sz w:val="18"/>
              </w:rPr>
              <w:t>Established proper stop locations to adjust laser beam focal points.</w:t>
            </w:r>
          </w:p>
          <w:p w14:paraId="13618889" w14:textId="77777777" w:rsidR="00F953B4" w:rsidRPr="00AE5303" w:rsidRDefault="00F953B4" w:rsidP="00F953B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</w:rPr>
            </w:pPr>
            <w:r w:rsidRPr="00AE5303">
              <w:rPr>
                <w:sz w:val="18"/>
              </w:rPr>
              <w:t>Completed machine alignment procedures and optic cleaning to keep equipment at peak operating performance.</w:t>
            </w:r>
          </w:p>
          <w:p w14:paraId="1FBFB95A" w14:textId="77777777" w:rsidR="00F953B4" w:rsidRPr="00AE5303" w:rsidRDefault="00F953B4" w:rsidP="00F953B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</w:rPr>
            </w:pPr>
            <w:r w:rsidRPr="00AE5303">
              <w:rPr>
                <w:sz w:val="18"/>
              </w:rPr>
              <w:t>Monitored fill levels of chiller system and process gases to reorder levels.</w:t>
            </w:r>
          </w:p>
          <w:p w14:paraId="19367369" w14:textId="77777777" w:rsidR="00F953B4" w:rsidRPr="00AE5303" w:rsidRDefault="00F953B4" w:rsidP="00F953B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</w:rPr>
            </w:pPr>
            <w:r w:rsidRPr="00AE5303">
              <w:rPr>
                <w:sz w:val="18"/>
              </w:rPr>
              <w:t>Selected materials based on provided engineering requirements and end-user expectations.</w:t>
            </w:r>
          </w:p>
          <w:p w14:paraId="58F64215" w14:textId="77777777" w:rsidR="00F953B4" w:rsidRPr="00AE5303" w:rsidRDefault="00F953B4" w:rsidP="00F953B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</w:rPr>
            </w:pPr>
            <w:r w:rsidRPr="00AE5303">
              <w:rPr>
                <w:sz w:val="18"/>
              </w:rPr>
              <w:t>Read drawings, diagrams, and specifications to provide correct output.</w:t>
            </w:r>
          </w:p>
          <w:p w14:paraId="7A520FA5" w14:textId="3ECCFD1D" w:rsidR="00F953B4" w:rsidRPr="00AE5303" w:rsidRDefault="00B35CD0" w:rsidP="00F953B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9171D79" wp14:editId="2A077C9C">
                      <wp:simplePos x="0" y="0"/>
                      <wp:positionH relativeFrom="column">
                        <wp:posOffset>-3166110</wp:posOffset>
                      </wp:positionH>
                      <wp:positionV relativeFrom="paragraph">
                        <wp:posOffset>257175</wp:posOffset>
                      </wp:positionV>
                      <wp:extent cx="463550" cy="450850"/>
                      <wp:effectExtent l="0" t="0" r="12700" b="25400"/>
                      <wp:wrapNone/>
                      <wp:docPr id="1797442007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450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EB66D8" id="Oval 2" o:spid="_x0000_s1026" style="position:absolute;margin-left:-249.3pt;margin-top:20.25pt;width:36.5pt;height:35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" fillcolor="#f7e3ee [660]" strokecolor="#f7e3ee [660]" strokeweight="1pt">
                      <v:stroke joinstyle="miter"/>
                    </v:oval>
                  </w:pict>
                </mc:Fallback>
              </mc:AlternateContent>
            </w:r>
            <w:r w:rsidR="00F953B4" w:rsidRPr="00AE5303">
              <w:rPr>
                <w:sz w:val="18"/>
              </w:rPr>
              <w:t xml:space="preserve">Loaded and unloaded parts, replaced tooling, adjusted </w:t>
            </w:r>
            <w:r w:rsidR="00C40879" w:rsidRPr="00AE5303">
              <w:rPr>
                <w:sz w:val="18"/>
              </w:rPr>
              <w:t>tools,</w:t>
            </w:r>
            <w:r w:rsidR="00F953B4" w:rsidRPr="00AE5303">
              <w:rPr>
                <w:sz w:val="18"/>
              </w:rPr>
              <w:t xml:space="preserve"> and inspected parts according to blueprint specifications and quality document requirements.</w:t>
            </w:r>
          </w:p>
          <w:p w14:paraId="392F1BFC" w14:textId="77777777" w:rsidR="00F953B4" w:rsidRPr="00AE5303" w:rsidRDefault="00F953B4" w:rsidP="00F953B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</w:rPr>
            </w:pPr>
            <w:r w:rsidRPr="00AE5303">
              <w:rPr>
                <w:sz w:val="18"/>
              </w:rPr>
              <w:t>Verified provided fabrication metrics before cutting and drilling operations to prevent raw material waste.</w:t>
            </w:r>
          </w:p>
          <w:p w14:paraId="5F5173E1" w14:textId="77777777" w:rsidR="00F953B4" w:rsidRPr="00AE5303" w:rsidRDefault="00F953B4" w:rsidP="00F953B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</w:rPr>
            </w:pPr>
            <w:r w:rsidRPr="00AE5303">
              <w:rPr>
                <w:sz w:val="18"/>
              </w:rPr>
              <w:t>Maintained safe and clean work environment and communicated well with fellow team</w:t>
            </w:r>
            <w:r w:rsidR="002C259B" w:rsidRPr="00AE5303">
              <w:rPr>
                <w:sz w:val="18"/>
              </w:rPr>
              <w:t xml:space="preserve"> </w:t>
            </w:r>
            <w:r w:rsidRPr="00AE5303">
              <w:rPr>
                <w:sz w:val="18"/>
              </w:rPr>
              <w:t xml:space="preserve">members and management. </w:t>
            </w:r>
          </w:p>
          <w:p w14:paraId="52D756B4" w14:textId="77777777" w:rsidR="00F953B4" w:rsidRDefault="00F953B4" w:rsidP="00F953B4"/>
          <w:p w14:paraId="2A261AAC" w14:textId="77777777" w:rsidR="00C40879" w:rsidRDefault="00C40879" w:rsidP="00C40879">
            <w:pPr>
              <w:pStyle w:val="Heading2"/>
            </w:pPr>
            <w:r>
              <w:t>MICRO ENGINEERING [ TECHNICIAN TRAINEE &amp; QUALITY CONTROLLER]</w:t>
            </w:r>
          </w:p>
          <w:p w14:paraId="12DA05D0" w14:textId="56B178D7" w:rsidR="00F953B4" w:rsidRDefault="00B40862" w:rsidP="00F953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14FDD30" wp14:editId="5F2F9500">
                      <wp:simplePos x="0" y="0"/>
                      <wp:positionH relativeFrom="column">
                        <wp:posOffset>1888490</wp:posOffset>
                      </wp:positionH>
                      <wp:positionV relativeFrom="paragraph">
                        <wp:posOffset>154305</wp:posOffset>
                      </wp:positionV>
                      <wp:extent cx="2889250" cy="2432050"/>
                      <wp:effectExtent l="19050" t="19050" r="44450" b="25400"/>
                      <wp:wrapNone/>
                      <wp:docPr id="149584226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9250" cy="2432050"/>
                              </a:xfrm>
                              <a:prstGeom prst="triangle">
                                <a:avLst>
                                  <a:gd name="adj" fmla="val 85181"/>
                                </a:avLst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FD7CA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" o:spid="_x0000_s1026" type="#_x0000_t5" style="position:absolute;margin-left:148.7pt;margin-top:12.15pt;width:227.5pt;height:191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" adj="18399" fillcolor="#f7e3ee [660]" strokecolor="#f7e3ee [660]" strokeweight="1pt"/>
                  </w:pict>
                </mc:Fallback>
              </mc:AlternateContent>
            </w:r>
            <w:r w:rsidR="00C40879">
              <w:t>JUNE 2018-JANUARY 2020</w:t>
            </w:r>
          </w:p>
          <w:p w14:paraId="511DC16C" w14:textId="1B331C0B" w:rsidR="00C40879" w:rsidRDefault="00C40879" w:rsidP="00C40879">
            <w:pPr>
              <w:pStyle w:val="ListParagraph"/>
              <w:numPr>
                <w:ilvl w:val="0"/>
                <w:numId w:val="9"/>
              </w:numPr>
            </w:pPr>
            <w:r w:rsidRPr="00AE5303">
              <w:rPr>
                <w:sz w:val="18"/>
              </w:rPr>
              <w:t>Knowledge of quality checking and maintenance</w:t>
            </w:r>
          </w:p>
          <w:p w14:paraId="7D92234C" w14:textId="587D36F0" w:rsidR="00C40879" w:rsidRPr="00F953B4" w:rsidRDefault="00C40879" w:rsidP="00C40879">
            <w:pPr>
              <w:pStyle w:val="ListParagraph"/>
            </w:pPr>
          </w:p>
          <w:p w14:paraId="6A611D5B" w14:textId="77777777" w:rsidR="00C40879" w:rsidRDefault="00C40879" w:rsidP="00C40879">
            <w:pPr>
              <w:pStyle w:val="Heading2"/>
            </w:pPr>
            <w:r>
              <w:t>SFO TECHNOLOGIES PVT LMTD</w:t>
            </w:r>
          </w:p>
          <w:p w14:paraId="2AB02AEA" w14:textId="77777777" w:rsidR="004B0A6D" w:rsidRPr="004B0A6D" w:rsidRDefault="004B0A6D" w:rsidP="004B0A6D">
            <w:r>
              <w:t>EMP MANAGEMENT CONSULTANT</w:t>
            </w:r>
          </w:p>
          <w:p w14:paraId="436B1A57" w14:textId="77777777" w:rsidR="00C40879" w:rsidRDefault="00C40879" w:rsidP="00C40879">
            <w:r>
              <w:t>JUNE 2017-JUNE 2028</w:t>
            </w:r>
          </w:p>
          <w:p w14:paraId="7EDE5272" w14:textId="552A75B3" w:rsidR="00014F7D" w:rsidRDefault="00014F7D" w:rsidP="00C40879"/>
          <w:p w14:paraId="12E41BCB" w14:textId="6541685A" w:rsidR="00F953B4" w:rsidRDefault="00B35CD0" w:rsidP="00017B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739B5AC" wp14:editId="2A7291E4">
                      <wp:simplePos x="0" y="0"/>
                      <wp:positionH relativeFrom="column">
                        <wp:posOffset>-2368551</wp:posOffset>
                      </wp:positionH>
                      <wp:positionV relativeFrom="paragraph">
                        <wp:posOffset>408940</wp:posOffset>
                      </wp:positionV>
                      <wp:extent cx="876300" cy="774700"/>
                      <wp:effectExtent l="19050" t="19050" r="19050" b="0"/>
                      <wp:wrapNone/>
                      <wp:docPr id="60491881" name="Block 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200">
                                <a:off x="0" y="0"/>
                                <a:ext cx="876300" cy="774700"/>
                              </a:xfrm>
                              <a:prstGeom prst="blockArc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1A814B" id="Block Arc 1" o:spid="_x0000_s1026" style="position:absolute;margin-left:-186.5pt;margin-top:32.2pt;width:69pt;height:61pt;rotation:177166fd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6300,77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" path="m,387350c,173423,196166,,438150,,680134,,876300,173423,876300,387350r-193675,c682625,280386,573170,193675,438150,193675v-135020,,-244475,86711,-244475,193675l,387350xe" fillcolor="#f7e3ee [660]" strokecolor="#f7e3ee [660]" strokeweight="1pt">
                      <v:stroke joinstyle="miter"/>
                      <v:path arrowok="t" o:connecttype="custom" o:connectlocs="0,387350;438150,0;876300,387350;682625,387350;438150,193675;193675,387350;0,387350" o:connectangles="0,0,0,0,0,0,0"/>
                    </v:shape>
                  </w:pict>
                </mc:Fallback>
              </mc:AlternateContent>
            </w:r>
          </w:p>
        </w:tc>
      </w:tr>
    </w:tbl>
    <w:p w14:paraId="28280BD6" w14:textId="721145DC" w:rsidR="008F518A" w:rsidRPr="008F518A" w:rsidRDefault="008F518A" w:rsidP="008F518A"/>
    <w:sectPr w:rsidR="008F518A" w:rsidRPr="008F518A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F3E0A" w14:textId="77777777" w:rsidR="005627A0" w:rsidRDefault="005627A0" w:rsidP="00AA35A8">
      <w:pPr>
        <w:spacing w:line="240" w:lineRule="auto"/>
      </w:pPr>
      <w:r>
        <w:separator/>
      </w:r>
    </w:p>
  </w:endnote>
  <w:endnote w:type="continuationSeparator" w:id="0">
    <w:p w14:paraId="23E7051E" w14:textId="77777777" w:rsidR="005627A0" w:rsidRDefault="005627A0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C244" w14:textId="77777777" w:rsidR="005627A0" w:rsidRDefault="005627A0" w:rsidP="00AA35A8">
      <w:pPr>
        <w:spacing w:line="240" w:lineRule="auto"/>
      </w:pPr>
      <w:r>
        <w:separator/>
      </w:r>
    </w:p>
  </w:footnote>
  <w:footnote w:type="continuationSeparator" w:id="0">
    <w:p w14:paraId="4DED37B6" w14:textId="77777777" w:rsidR="005627A0" w:rsidRDefault="005627A0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77" type="#_x0000_t75" style="width:13.6pt;height:13.6pt;visibility:visible" o:bullet="t">
        <v:imagedata r:id="rId2" o:title=""/>
      </v:shape>
    </w:pict>
  </w:numPicBullet>
  <w:abstractNum w:abstractNumId="0" w15:restartNumberingAfterBreak="0">
    <w:nsid w:val="049E460E"/>
    <w:multiLevelType w:val="hybridMultilevel"/>
    <w:tmpl w:val="9200A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62DF9"/>
    <w:multiLevelType w:val="hybridMultilevel"/>
    <w:tmpl w:val="C234B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90B47"/>
    <w:multiLevelType w:val="hybridMultilevel"/>
    <w:tmpl w:val="84E48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51E23"/>
    <w:multiLevelType w:val="hybridMultilevel"/>
    <w:tmpl w:val="B588A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54A6A"/>
    <w:multiLevelType w:val="hybridMultilevel"/>
    <w:tmpl w:val="0F9C4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74311"/>
    <w:multiLevelType w:val="hybridMultilevel"/>
    <w:tmpl w:val="349EE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694245">
    <w:abstractNumId w:val="1"/>
  </w:num>
  <w:num w:numId="2" w16cid:durableId="1825051819">
    <w:abstractNumId w:val="8"/>
  </w:num>
  <w:num w:numId="3" w16cid:durableId="1889995008">
    <w:abstractNumId w:val="3"/>
  </w:num>
  <w:num w:numId="4" w16cid:durableId="1663970487">
    <w:abstractNumId w:val="4"/>
  </w:num>
  <w:num w:numId="5" w16cid:durableId="437219954">
    <w:abstractNumId w:val="7"/>
  </w:num>
  <w:num w:numId="6" w16cid:durableId="1598752775">
    <w:abstractNumId w:val="6"/>
  </w:num>
  <w:num w:numId="7" w16cid:durableId="1567296539">
    <w:abstractNumId w:val="2"/>
  </w:num>
  <w:num w:numId="8" w16cid:durableId="1257327748">
    <w:abstractNumId w:val="0"/>
  </w:num>
  <w:num w:numId="9" w16cid:durableId="1530678195">
    <w:abstractNumId w:val="5"/>
  </w:num>
  <w:num w:numId="10" w16cid:durableId="367489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A5"/>
    <w:rsid w:val="00010CFB"/>
    <w:rsid w:val="000122CB"/>
    <w:rsid w:val="00014F7D"/>
    <w:rsid w:val="00017B20"/>
    <w:rsid w:val="00033263"/>
    <w:rsid w:val="000417DA"/>
    <w:rsid w:val="00043342"/>
    <w:rsid w:val="00045105"/>
    <w:rsid w:val="00060423"/>
    <w:rsid w:val="00060941"/>
    <w:rsid w:val="00072BC6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43ED2"/>
    <w:rsid w:val="001639D6"/>
    <w:rsid w:val="00167789"/>
    <w:rsid w:val="00176D22"/>
    <w:rsid w:val="00182371"/>
    <w:rsid w:val="0018639F"/>
    <w:rsid w:val="00186915"/>
    <w:rsid w:val="001902F5"/>
    <w:rsid w:val="00194704"/>
    <w:rsid w:val="001A32F8"/>
    <w:rsid w:val="001B5913"/>
    <w:rsid w:val="001E5A59"/>
    <w:rsid w:val="00203213"/>
    <w:rsid w:val="002034B7"/>
    <w:rsid w:val="002236D5"/>
    <w:rsid w:val="00233339"/>
    <w:rsid w:val="00243756"/>
    <w:rsid w:val="0025167B"/>
    <w:rsid w:val="00263321"/>
    <w:rsid w:val="00264651"/>
    <w:rsid w:val="002662ED"/>
    <w:rsid w:val="002768E6"/>
    <w:rsid w:val="00296C6D"/>
    <w:rsid w:val="002975A5"/>
    <w:rsid w:val="002A61D3"/>
    <w:rsid w:val="002B60AD"/>
    <w:rsid w:val="002B75EB"/>
    <w:rsid w:val="002C259B"/>
    <w:rsid w:val="002C4E0C"/>
    <w:rsid w:val="002C5270"/>
    <w:rsid w:val="002D03E4"/>
    <w:rsid w:val="002D2B94"/>
    <w:rsid w:val="002D4DC1"/>
    <w:rsid w:val="002E2ABF"/>
    <w:rsid w:val="002E3AB1"/>
    <w:rsid w:val="002E7306"/>
    <w:rsid w:val="00315F8E"/>
    <w:rsid w:val="00316720"/>
    <w:rsid w:val="00330FCE"/>
    <w:rsid w:val="00331DCE"/>
    <w:rsid w:val="0033315E"/>
    <w:rsid w:val="00352A17"/>
    <w:rsid w:val="00360599"/>
    <w:rsid w:val="00365734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0C12"/>
    <w:rsid w:val="00453A7B"/>
    <w:rsid w:val="004700A9"/>
    <w:rsid w:val="004841F9"/>
    <w:rsid w:val="004919CE"/>
    <w:rsid w:val="004936B2"/>
    <w:rsid w:val="004A28EA"/>
    <w:rsid w:val="004A6F8A"/>
    <w:rsid w:val="004B0A6D"/>
    <w:rsid w:val="004D2D96"/>
    <w:rsid w:val="004D3F23"/>
    <w:rsid w:val="004E2BCF"/>
    <w:rsid w:val="004F10BD"/>
    <w:rsid w:val="004F2D34"/>
    <w:rsid w:val="00526B52"/>
    <w:rsid w:val="00533E8B"/>
    <w:rsid w:val="0053618A"/>
    <w:rsid w:val="00543BCF"/>
    <w:rsid w:val="00547EC8"/>
    <w:rsid w:val="00556BD5"/>
    <w:rsid w:val="00556E31"/>
    <w:rsid w:val="005627A0"/>
    <w:rsid w:val="00567EE6"/>
    <w:rsid w:val="00570CBD"/>
    <w:rsid w:val="005A2EF4"/>
    <w:rsid w:val="005D1BA7"/>
    <w:rsid w:val="005F32E1"/>
    <w:rsid w:val="006259D7"/>
    <w:rsid w:val="00667611"/>
    <w:rsid w:val="00671CDE"/>
    <w:rsid w:val="006A1E18"/>
    <w:rsid w:val="006B78FA"/>
    <w:rsid w:val="006C0159"/>
    <w:rsid w:val="006C472D"/>
    <w:rsid w:val="006E3533"/>
    <w:rsid w:val="006F4DCC"/>
    <w:rsid w:val="00702D1F"/>
    <w:rsid w:val="00703D84"/>
    <w:rsid w:val="00710252"/>
    <w:rsid w:val="007103E8"/>
    <w:rsid w:val="00746660"/>
    <w:rsid w:val="00786F61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1569"/>
    <w:rsid w:val="008D2C61"/>
    <w:rsid w:val="008F180B"/>
    <w:rsid w:val="008F48B9"/>
    <w:rsid w:val="008F518A"/>
    <w:rsid w:val="009005D7"/>
    <w:rsid w:val="009049BC"/>
    <w:rsid w:val="0091339D"/>
    <w:rsid w:val="00916B9C"/>
    <w:rsid w:val="009272F7"/>
    <w:rsid w:val="00930196"/>
    <w:rsid w:val="0094033B"/>
    <w:rsid w:val="00945B3A"/>
    <w:rsid w:val="0095727E"/>
    <w:rsid w:val="00986493"/>
    <w:rsid w:val="009B534A"/>
    <w:rsid w:val="009E0800"/>
    <w:rsid w:val="009E3A1C"/>
    <w:rsid w:val="009E4C61"/>
    <w:rsid w:val="00A17F36"/>
    <w:rsid w:val="00A25469"/>
    <w:rsid w:val="00A27753"/>
    <w:rsid w:val="00A41BD5"/>
    <w:rsid w:val="00A633B0"/>
    <w:rsid w:val="00A7112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303"/>
    <w:rsid w:val="00AE562D"/>
    <w:rsid w:val="00B06877"/>
    <w:rsid w:val="00B1227E"/>
    <w:rsid w:val="00B20D41"/>
    <w:rsid w:val="00B35CD0"/>
    <w:rsid w:val="00B40862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40879"/>
    <w:rsid w:val="00C50145"/>
    <w:rsid w:val="00C62E97"/>
    <w:rsid w:val="00C81587"/>
    <w:rsid w:val="00C86515"/>
    <w:rsid w:val="00C904A0"/>
    <w:rsid w:val="00C93BC7"/>
    <w:rsid w:val="00CB26E5"/>
    <w:rsid w:val="00CB3E40"/>
    <w:rsid w:val="00CB72CF"/>
    <w:rsid w:val="00CD1A30"/>
    <w:rsid w:val="00CE6E8B"/>
    <w:rsid w:val="00CF22B3"/>
    <w:rsid w:val="00CF2766"/>
    <w:rsid w:val="00CF61BE"/>
    <w:rsid w:val="00CF68CB"/>
    <w:rsid w:val="00D126D2"/>
    <w:rsid w:val="00D31ADA"/>
    <w:rsid w:val="00D331B3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27161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5E25"/>
    <w:rsid w:val="00EF6280"/>
    <w:rsid w:val="00F04B3C"/>
    <w:rsid w:val="00F17F0E"/>
    <w:rsid w:val="00F30552"/>
    <w:rsid w:val="00F40EE0"/>
    <w:rsid w:val="00F46BDB"/>
    <w:rsid w:val="00F563A5"/>
    <w:rsid w:val="00F61813"/>
    <w:rsid w:val="00F6774F"/>
    <w:rsid w:val="00F701A5"/>
    <w:rsid w:val="00F706C1"/>
    <w:rsid w:val="00F77D3D"/>
    <w:rsid w:val="00F828E2"/>
    <w:rsid w:val="00F953B4"/>
    <w:rsid w:val="00FA6195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BC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paragraph" w:styleId="NoSpacing">
    <w:name w:val="No Spacing"/>
    <w:link w:val="NoSpacingChar"/>
    <w:uiPriority w:val="1"/>
    <w:qFormat/>
    <w:rsid w:val="00786F61"/>
    <w:pPr>
      <w:spacing w:line="240" w:lineRule="auto"/>
    </w:pPr>
    <w:rPr>
      <w:rFonts w:eastAsiaTheme="minorEastAsia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6F61"/>
    <w:rPr>
      <w:rFonts w:eastAsiaTheme="minorEastAsia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ya%20U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6713D349564F4DB5CA83EAFB240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B0FE7-A407-496F-B926-455D13D33B1C}"/>
      </w:docPartPr>
      <w:docPartBody>
        <w:p w:rsidR="00D07F8F" w:rsidRDefault="00EA2A0A">
          <w:pPr>
            <w:pStyle w:val="B26713D349564F4DB5CA83EAFB240A3F"/>
          </w:pPr>
          <w:r w:rsidRPr="002A61D3">
            <w:t>Objective</w:t>
          </w:r>
        </w:p>
      </w:docPartBody>
    </w:docPart>
    <w:docPart>
      <w:docPartPr>
        <w:name w:val="8127B080157D48A4A9EB6013C5239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0384E-3587-40E7-8D90-89F0BAFD9D2B}"/>
      </w:docPartPr>
      <w:docPartBody>
        <w:p w:rsidR="00D07F8F" w:rsidRDefault="00EA2A0A">
          <w:pPr>
            <w:pStyle w:val="8127B080157D48A4A9EB6013C5239D36"/>
          </w:pPr>
          <w:r>
            <w:t>Contact</w:t>
          </w:r>
        </w:p>
      </w:docPartBody>
    </w:docPart>
    <w:docPart>
      <w:docPartPr>
        <w:name w:val="8E0B9DF5951C40EDA4FB2972EA57A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C86F8-EACD-46F7-895B-B69D0C5274BB}"/>
      </w:docPartPr>
      <w:docPartBody>
        <w:p w:rsidR="00D07F8F" w:rsidRDefault="00EA2A0A">
          <w:pPr>
            <w:pStyle w:val="8E0B9DF5951C40EDA4FB2972EA57AFE3"/>
          </w:pPr>
          <w:r>
            <w:t>Education</w:t>
          </w:r>
        </w:p>
      </w:docPartBody>
    </w:docPart>
    <w:docPart>
      <w:docPartPr>
        <w:name w:val="BC7FCC5400AC42C192A659ABA61FC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81BBA-4614-4B55-BC33-2C47AAA90E8B}"/>
      </w:docPartPr>
      <w:docPartBody>
        <w:p w:rsidR="00D07F8F" w:rsidRDefault="00EA2A0A">
          <w:pPr>
            <w:pStyle w:val="BC7FCC5400AC42C192A659ABA61FC6FB"/>
          </w:pPr>
          <w:r w:rsidRPr="002A61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DE2"/>
    <w:rsid w:val="000270E2"/>
    <w:rsid w:val="000344DD"/>
    <w:rsid w:val="00103D7D"/>
    <w:rsid w:val="00270916"/>
    <w:rsid w:val="00341478"/>
    <w:rsid w:val="004F707A"/>
    <w:rsid w:val="00686F92"/>
    <w:rsid w:val="00724DE2"/>
    <w:rsid w:val="00BC6D1D"/>
    <w:rsid w:val="00D07F8F"/>
    <w:rsid w:val="00EA2A0A"/>
    <w:rsid w:val="00F6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6713D349564F4DB5CA83EAFB240A3F">
    <w:name w:val="B26713D349564F4DB5CA83EAFB240A3F"/>
  </w:style>
  <w:style w:type="paragraph" w:customStyle="1" w:styleId="8127B080157D48A4A9EB6013C5239D36">
    <w:name w:val="8127B080157D48A4A9EB6013C5239D36"/>
  </w:style>
  <w:style w:type="paragraph" w:customStyle="1" w:styleId="8E0B9DF5951C40EDA4FB2972EA57AFE3">
    <w:name w:val="8E0B9DF5951C40EDA4FB2972EA57AFE3"/>
  </w:style>
  <w:style w:type="paragraph" w:customStyle="1" w:styleId="BC7FCC5400AC42C192A659ABA61FC6FB">
    <w:name w:val="BC7FCC5400AC42C192A659ABA61FC6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22B463-2B33-4C61-A5A7-97617F8863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TotalTime>0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2023-10-13T07:43:00Z</dcterms:created>
  <dcterms:modified xsi:type="dcterms:W3CDTF">2023-10-13T08:12:00Z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