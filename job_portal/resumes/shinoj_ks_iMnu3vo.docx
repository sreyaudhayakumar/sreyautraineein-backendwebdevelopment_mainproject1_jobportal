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4F3C43F" w14:textId="77777777" w:rsidTr="00E94D4F">
        <w:trPr>
          <w:trHeight w:val="4410"/>
        </w:trPr>
        <w:tc>
          <w:tcPr>
            <w:tcW w:w="3600" w:type="dxa"/>
            <w:vAlign w:val="bottom"/>
          </w:tcPr>
          <w:p w14:paraId="209DCA5A" w14:textId="77777777" w:rsidR="001B2ABD" w:rsidRDefault="001B2ABD" w:rsidP="00E94D4F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7FC193" wp14:editId="7F02A21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689610</wp:posOffset>
                      </wp:positionV>
                      <wp:extent cx="2122805" cy="2091055"/>
                      <wp:effectExtent l="19050" t="19050" r="29845" b="425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0910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A58DA" w14:textId="58F642CC" w:rsidR="002D2406" w:rsidRDefault="002D2406" w:rsidP="002D240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FC193" id="Oval 2" o:spid="_x0000_s1026" alt="Title: Professional Headshot of Man" style="position:absolute;left:0;text-align:left;margin-left:1.75pt;margin-top:54.3pt;width:167.15pt;height:16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" strokecolor="#94b6d2 [3204]" strokeweight="5pt">
                      <v:fill r:id="rId9" o:title="" recolor="t" rotate="t" type="frame"/>
                      <v:stroke joinstyle="miter"/>
                      <v:textbox>
                        <w:txbxContent>
                          <w:p w14:paraId="1BDA58DA" w14:textId="58F642CC" w:rsidR="002D2406" w:rsidRDefault="002D2406" w:rsidP="002D240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689744" w14:textId="77777777" w:rsidR="001B2ABD" w:rsidRDefault="001B2ABD" w:rsidP="00E94D4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B63E436" w14:textId="77777777" w:rsidR="00556752" w:rsidRPr="00A126A7" w:rsidRDefault="00CD7D14" w:rsidP="00556752">
            <w:pPr>
              <w:pStyle w:val="Title"/>
              <w:rPr>
                <w:color w:val="0070C0"/>
                <w:spacing w:val="2115"/>
                <w:w w:val="50"/>
              </w:rPr>
            </w:pPr>
            <w:r w:rsidRPr="00A126A7">
              <w:rPr>
                <w:color w:val="0070C0"/>
              </w:rPr>
              <w:t>shinoj ks</w:t>
            </w:r>
          </w:p>
          <w:p w14:paraId="75E1B739" w14:textId="77777777" w:rsidR="00556752" w:rsidRDefault="00556752" w:rsidP="00556752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LASER CUTTING MACHINE </w:t>
            </w:r>
          </w:p>
          <w:p w14:paraId="7161EDFC" w14:textId="4BE399A0" w:rsidR="001B2ABD" w:rsidRPr="00556752" w:rsidRDefault="00556752" w:rsidP="00556752">
            <w:pPr>
              <w:pStyle w:val="Titl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&amp; WATERJET OPERATOR </w:t>
            </w:r>
          </w:p>
        </w:tc>
      </w:tr>
      <w:tr w:rsidR="001B2ABD" w14:paraId="7DF5F886" w14:textId="77777777" w:rsidTr="00E94D4F">
        <w:tc>
          <w:tcPr>
            <w:tcW w:w="3600" w:type="dxa"/>
          </w:tcPr>
          <w:p w14:paraId="26BC8DB7" w14:textId="3F59687C" w:rsidR="001B2ABD" w:rsidRDefault="00CD7D14" w:rsidP="00E94D4F">
            <w:pPr>
              <w:pStyle w:val="Heading3"/>
            </w:pPr>
            <w:r>
              <w:t>PROFILE</w:t>
            </w:r>
          </w:p>
          <w:p w14:paraId="0371D827" w14:textId="4D8374E9" w:rsidR="00CD7D14" w:rsidRDefault="00CD7D14" w:rsidP="00E94D4F">
            <w:r>
              <w:t>Oriented Mechanical Engineer with a strong background in</w:t>
            </w:r>
            <w:r w:rsidR="00DB6C0D">
              <w:t xml:space="preserve"> CNC Laser </w:t>
            </w:r>
            <w:r w:rsidR="00556752">
              <w:t xml:space="preserve">Cutting </w:t>
            </w:r>
            <w:r w:rsidR="00DB6C0D">
              <w:t>Machine, Waterjet &amp;</w:t>
            </w:r>
            <w:r>
              <w:t xml:space="preserve"> Capstan </w:t>
            </w:r>
            <w:r w:rsidR="00DB6C0D">
              <w:t>Lathe operations</w:t>
            </w:r>
            <w:r>
              <w:t>.</w:t>
            </w:r>
          </w:p>
          <w:p w14:paraId="231D9C5F" w14:textId="3E9166A8" w:rsidR="00DB6C0D" w:rsidRDefault="00DB6C0D" w:rsidP="00DB6C0D">
            <w:r>
              <w:t>Currently, thriving as a Laser</w:t>
            </w:r>
            <w:r w:rsidR="00556752">
              <w:t xml:space="preserve"> Cutting</w:t>
            </w:r>
            <w:r>
              <w:t xml:space="preserve"> Machine Operator and waterjet operator at U</w:t>
            </w:r>
            <w:r w:rsidR="008B0253">
              <w:t>LTIMATE ARMOR WORKS</w:t>
            </w:r>
            <w:r>
              <w:t xml:space="preserve"> in Ras Al Khaimah.</w:t>
            </w:r>
          </w:p>
          <w:p w14:paraId="417DF87B" w14:textId="34DF49AA" w:rsidR="00CD7D14" w:rsidRDefault="00CD7D14" w:rsidP="00E94D4F">
            <w:r>
              <w:t>Demonstrated expertise as a Capstan Lathe Operator at B</w:t>
            </w:r>
            <w:r w:rsidR="0039107E">
              <w:t>OMBAY SPECIALTY PRODUCTS</w:t>
            </w:r>
            <w:r>
              <w:t xml:space="preserve"> and as a CNC Laser Cutting </w:t>
            </w:r>
            <w:r w:rsidR="00556752">
              <w:t xml:space="preserve">Machine </w:t>
            </w:r>
            <w:r>
              <w:t>Operator at S</w:t>
            </w:r>
            <w:r w:rsidR="00905A92">
              <w:t>TAHLKIND</w:t>
            </w:r>
            <w:r>
              <w:t>.</w:t>
            </w:r>
          </w:p>
          <w:p w14:paraId="19C9ADCA" w14:textId="4204BB15" w:rsidR="00036450" w:rsidRDefault="00CD7D14" w:rsidP="00E94D4F">
            <w:r>
              <w:t>Known for driving precision, efficiency, and delivering high-quality results. Passionate about continuous improvement and staying updated with the latest industry trends. Actively seeking new challenges and opportunities to contribute my skills and expertise in a dynamic manufacturing environment.</w:t>
            </w:r>
          </w:p>
          <w:p w14:paraId="691CDC59" w14:textId="77777777" w:rsidR="00036450" w:rsidRDefault="00036450" w:rsidP="00E94D4F"/>
          <w:sdt>
            <w:sdtPr>
              <w:id w:val="-1954003311"/>
              <w:placeholder>
                <w:docPart w:val="3B28C27E267F4E87A4C5590EFFA4C1CF"/>
              </w:placeholder>
              <w:temporary/>
              <w:showingPlcHdr/>
              <w15:appearance w15:val="hidden"/>
            </w:sdtPr>
            <w:sdtContent>
              <w:p w14:paraId="133E247E" w14:textId="77777777" w:rsidR="00036450" w:rsidRPr="00CB0055" w:rsidRDefault="00CB0055" w:rsidP="00E94D4F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FAD33B83AA74A89BE3E15E9F5774F6A"/>
              </w:placeholder>
              <w:temporary/>
              <w:showingPlcHdr/>
              <w15:appearance w15:val="hidden"/>
            </w:sdtPr>
            <w:sdtContent>
              <w:p w14:paraId="520AA74D" w14:textId="77777777" w:rsidR="004D3011" w:rsidRDefault="004D3011" w:rsidP="00E94D4F">
                <w:r w:rsidRPr="004D3011">
                  <w:t>PHONE:</w:t>
                </w:r>
              </w:p>
            </w:sdtContent>
          </w:sdt>
          <w:p w14:paraId="7DC11148" w14:textId="6649FA50" w:rsidR="004D3011" w:rsidRDefault="00CD7D14" w:rsidP="00E94D4F">
            <w:r>
              <w:t>+971</w:t>
            </w:r>
            <w:r w:rsidRPr="00CD7D14">
              <w:t>547957021</w:t>
            </w:r>
          </w:p>
          <w:p w14:paraId="02EC2387" w14:textId="77777777" w:rsidR="004D3011" w:rsidRDefault="004D3011" w:rsidP="00E94D4F"/>
          <w:sdt>
            <w:sdtPr>
              <w:id w:val="-240260293"/>
              <w:placeholder>
                <w:docPart w:val="ECBC46CA1B9E4521AEA462FCED6B3B1B"/>
              </w:placeholder>
              <w:temporary/>
              <w:showingPlcHdr/>
              <w15:appearance w15:val="hidden"/>
            </w:sdtPr>
            <w:sdtContent>
              <w:p w14:paraId="381BA572" w14:textId="77777777" w:rsidR="004D3011" w:rsidRDefault="004D3011" w:rsidP="00E94D4F">
                <w:r w:rsidRPr="004D3011">
                  <w:t>EMAIL:</w:t>
                </w:r>
              </w:p>
            </w:sdtContent>
          </w:sdt>
          <w:p w14:paraId="17A6DC9F" w14:textId="575AD5C3" w:rsidR="00036450" w:rsidRPr="00E4381A" w:rsidRDefault="00CD7D14" w:rsidP="00E94D4F">
            <w:pPr>
              <w:rPr>
                <w:rStyle w:val="Hyperlink"/>
              </w:rPr>
            </w:pPr>
            <w:r>
              <w:t>Shinojshinu238@gmail.com</w:t>
            </w:r>
          </w:p>
          <w:p w14:paraId="776A6E97" w14:textId="41971881" w:rsidR="004D3011" w:rsidRPr="00CB0055" w:rsidRDefault="00CD7D14" w:rsidP="00E94D4F">
            <w:pPr>
              <w:pStyle w:val="Heading3"/>
            </w:pPr>
            <w:r>
              <w:t>language</w:t>
            </w:r>
          </w:p>
          <w:p w14:paraId="681B30A5" w14:textId="77777777" w:rsidR="004D3011" w:rsidRDefault="00CD7D14" w:rsidP="00E94D4F">
            <w:pPr>
              <w:rPr>
                <w:noProof/>
              </w:rPr>
            </w:pPr>
            <w:r>
              <w:rPr>
                <w:noProof/>
              </w:rPr>
              <w:t>English</w:t>
            </w:r>
          </w:p>
          <w:p w14:paraId="0E127CDF" w14:textId="77777777" w:rsidR="00CD7D14" w:rsidRDefault="00CD7D14" w:rsidP="00E94D4F">
            <w:pPr>
              <w:rPr>
                <w:noProof/>
              </w:rPr>
            </w:pPr>
            <w:r>
              <w:rPr>
                <w:noProof/>
              </w:rPr>
              <w:t>Malayalam</w:t>
            </w:r>
          </w:p>
          <w:p w14:paraId="63392F5F" w14:textId="77777777" w:rsidR="00CD7D14" w:rsidRDefault="00CD7D14" w:rsidP="00E94D4F">
            <w:pPr>
              <w:rPr>
                <w:noProof/>
              </w:rPr>
            </w:pPr>
            <w:r>
              <w:rPr>
                <w:noProof/>
              </w:rPr>
              <w:t>Tamil</w:t>
            </w:r>
          </w:p>
          <w:p w14:paraId="15C5C5A0" w14:textId="3717C7F8" w:rsidR="00CD7D14" w:rsidRPr="004D3011" w:rsidRDefault="00CD7D14" w:rsidP="00E94D4F">
            <w:pPr>
              <w:rPr>
                <w:noProof/>
              </w:rPr>
            </w:pPr>
            <w:r>
              <w:rPr>
                <w:noProof/>
              </w:rPr>
              <w:t>Hindi</w:t>
            </w:r>
          </w:p>
        </w:tc>
        <w:tc>
          <w:tcPr>
            <w:tcW w:w="720" w:type="dxa"/>
          </w:tcPr>
          <w:p w14:paraId="5F3B3C47" w14:textId="77777777" w:rsidR="001B2ABD" w:rsidRDefault="001B2ABD" w:rsidP="00E94D4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65A8B37EFCA47CEA0CA67CE827038A4"/>
              </w:placeholder>
              <w:temporary/>
              <w:showingPlcHdr/>
              <w15:appearance w15:val="hidden"/>
            </w:sdtPr>
            <w:sdtContent>
              <w:p w14:paraId="7E844F9F" w14:textId="77777777" w:rsidR="001B2ABD" w:rsidRDefault="00E25A26" w:rsidP="00E94D4F">
                <w:pPr>
                  <w:pStyle w:val="Heading2"/>
                </w:pPr>
                <w:r w:rsidRPr="00A126A7">
                  <w:rPr>
                    <w:color w:val="0070C0"/>
                    <w:sz w:val="28"/>
                    <w:szCs w:val="28"/>
                  </w:rPr>
                  <w:t>EDUCATION</w:t>
                </w:r>
              </w:p>
            </w:sdtContent>
          </w:sdt>
          <w:p w14:paraId="34EF932E" w14:textId="56D48A62" w:rsidR="00036450" w:rsidRPr="00036450" w:rsidRDefault="00A32EBD" w:rsidP="00E94D4F">
            <w:pPr>
              <w:pStyle w:val="Heading4"/>
            </w:pPr>
            <w:r>
              <w:t>Sree Narayana Guru Polytechnic College</w:t>
            </w:r>
          </w:p>
          <w:p w14:paraId="65EE0E78" w14:textId="79AF90AC" w:rsidR="00036450" w:rsidRPr="00B359E4" w:rsidRDefault="00A32EBD" w:rsidP="00E94D4F">
            <w:pPr>
              <w:pStyle w:val="Date"/>
            </w:pPr>
            <w:r>
              <w:t>[April 2017]</w:t>
            </w:r>
          </w:p>
          <w:p w14:paraId="78AE0BB9" w14:textId="686D6039" w:rsidR="004D3011" w:rsidRDefault="00A32EBD" w:rsidP="00E94D4F">
            <w:r>
              <w:t>Diploma In Mechanical Engineering</w:t>
            </w:r>
          </w:p>
          <w:p w14:paraId="4804BB42" w14:textId="77777777" w:rsidR="00036450" w:rsidRDefault="00036450" w:rsidP="00E94D4F"/>
          <w:p w14:paraId="7890A0F9" w14:textId="7B9305C7" w:rsidR="00036450" w:rsidRPr="00B359E4" w:rsidRDefault="00A32EBD" w:rsidP="00E94D4F">
            <w:pPr>
              <w:pStyle w:val="Heading4"/>
            </w:pPr>
            <w:r>
              <w:t>GAPHSS PALAKKAD</w:t>
            </w:r>
          </w:p>
          <w:p w14:paraId="5F7C7408" w14:textId="27C5C6D9" w:rsidR="00036450" w:rsidRPr="00B359E4" w:rsidRDefault="00A32EBD" w:rsidP="00E94D4F">
            <w:pPr>
              <w:pStyle w:val="Date"/>
            </w:pPr>
            <w:r>
              <w:t>[M</w:t>
            </w:r>
            <w:r w:rsidR="00A126A7">
              <w:t>arch</w:t>
            </w:r>
            <w:r>
              <w:t xml:space="preserve"> 2015]</w:t>
            </w:r>
          </w:p>
          <w:p w14:paraId="2BA18B50" w14:textId="61ABD108" w:rsidR="00A32EBD" w:rsidRDefault="00556752" w:rsidP="00E94D4F">
            <w:r>
              <w:t>PLUS-TWO</w:t>
            </w:r>
          </w:p>
          <w:p w14:paraId="447C2F3F" w14:textId="7B9F5C36" w:rsidR="00036450" w:rsidRDefault="00A32EBD" w:rsidP="00E94D4F">
            <w:r>
              <w:t>SCIENCE BATCH</w:t>
            </w:r>
          </w:p>
          <w:sdt>
            <w:sdtPr>
              <w:id w:val="1001553383"/>
              <w:placeholder>
                <w:docPart w:val="44BED82A992C4107BE6FB9426728D54E"/>
              </w:placeholder>
              <w:temporary/>
              <w:showingPlcHdr/>
              <w15:appearance w15:val="hidden"/>
            </w:sdtPr>
            <w:sdtContent>
              <w:p w14:paraId="6B2D63A5" w14:textId="77777777" w:rsidR="00036450" w:rsidRDefault="00036450" w:rsidP="00E94D4F">
                <w:pPr>
                  <w:pStyle w:val="Heading2"/>
                </w:pPr>
                <w:r w:rsidRPr="00A126A7">
                  <w:rPr>
                    <w:color w:val="0070C0"/>
                    <w:sz w:val="28"/>
                    <w:szCs w:val="28"/>
                  </w:rPr>
                  <w:t>WORK EXPERIENCE</w:t>
                </w:r>
              </w:p>
            </w:sdtContent>
          </w:sdt>
          <w:p w14:paraId="336B4387" w14:textId="069E3ADF" w:rsidR="00A32EBD" w:rsidRDefault="00F02E2E" w:rsidP="00E94D4F">
            <w:pPr>
              <w:pStyle w:val="Heading4"/>
            </w:pPr>
            <w:r>
              <w:t>U</w:t>
            </w:r>
            <w:r w:rsidR="00A32EBD">
              <w:t>LTIMATE ARMOR WORKS, RAS AL KHAIMAH</w:t>
            </w:r>
          </w:p>
          <w:p w14:paraId="47549006" w14:textId="74255EC0" w:rsidR="00036450" w:rsidRDefault="00A32EBD" w:rsidP="00E94D4F">
            <w:pPr>
              <w:pStyle w:val="Heading4"/>
              <w:rPr>
                <w:bCs/>
              </w:rPr>
            </w:pPr>
            <w:r>
              <w:t xml:space="preserve">[LASER MACHINE </w:t>
            </w:r>
            <w:r w:rsidR="00D92015">
              <w:t xml:space="preserve">&amp; WATERJET </w:t>
            </w:r>
            <w:r>
              <w:t>OPERATOR]</w:t>
            </w:r>
          </w:p>
          <w:p w14:paraId="1226235A" w14:textId="74FE8C1B" w:rsidR="00036450" w:rsidRPr="00036450" w:rsidRDefault="00A32EBD" w:rsidP="00E94D4F">
            <w:pPr>
              <w:pStyle w:val="Date"/>
            </w:pPr>
            <w:r>
              <w:t>September 2022</w:t>
            </w:r>
            <w:r w:rsidR="00036450" w:rsidRPr="00036450">
              <w:t>–</w:t>
            </w:r>
            <w:r>
              <w:t>Currently working</w:t>
            </w:r>
          </w:p>
          <w:p w14:paraId="5C27001F" w14:textId="72BA5F0A" w:rsidR="00036450" w:rsidRDefault="00A32EBD" w:rsidP="00E94D4F">
            <w:pPr>
              <w:pStyle w:val="ListParagraph"/>
              <w:numPr>
                <w:ilvl w:val="0"/>
                <w:numId w:val="1"/>
              </w:numPr>
            </w:pPr>
            <w:r w:rsidRPr="00A32EBD">
              <w:t>Monitored fill levels of chiller system and process gases to reorder levels.</w:t>
            </w:r>
            <w:r w:rsidR="00036450" w:rsidRPr="00036450">
              <w:t xml:space="preserve"> </w:t>
            </w:r>
          </w:p>
          <w:p w14:paraId="6C5CF0E9" w14:textId="77777777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>Completed machine alignment procedures and optic cleaning to keep equipment at peak operating performance.</w:t>
            </w:r>
          </w:p>
          <w:p w14:paraId="449301E5" w14:textId="55DAC250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 xml:space="preserve">Packaged, </w:t>
            </w:r>
            <w:r w:rsidR="007241DC">
              <w:t>identified,</w:t>
            </w:r>
            <w:r>
              <w:t xml:space="preserve"> and moved all finished products to proper location.</w:t>
            </w:r>
          </w:p>
          <w:p w14:paraId="56BC93B8" w14:textId="67A4264E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 xml:space="preserve">Fixed common issues regarding cut quality by replacing tips and lenses, centering lasers, adjusting </w:t>
            </w:r>
            <w:r w:rsidR="00A126A7">
              <w:t>focus,</w:t>
            </w:r>
            <w:r>
              <w:t xml:space="preserve"> and correcting standoff.</w:t>
            </w:r>
          </w:p>
          <w:p w14:paraId="1B7BD868" w14:textId="77777777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>Used brushes and flash tubes to clean optics.</w:t>
            </w:r>
          </w:p>
          <w:p w14:paraId="7929CA18" w14:textId="77777777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>Loaded and unloaded parts, replaced tooling, adjusted tools and inspected parts according to blueprint specifications and quality document requirements.</w:t>
            </w:r>
          </w:p>
          <w:p w14:paraId="533B0363" w14:textId="1D84636D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 xml:space="preserve">Read drawings, </w:t>
            </w:r>
            <w:r w:rsidR="00DB6C0D">
              <w:t>diagrams,</w:t>
            </w:r>
            <w:r>
              <w:t xml:space="preserve"> and specifications to provide correct output.</w:t>
            </w:r>
          </w:p>
          <w:p w14:paraId="19FDD2CC" w14:textId="72DA8006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 xml:space="preserve">Kept equipment clean, </w:t>
            </w:r>
            <w:r w:rsidR="00DB6C0D">
              <w:t>lubricate,</w:t>
            </w:r>
            <w:r>
              <w:t xml:space="preserve"> and well-maintained to prevent downtime and minimize delays.</w:t>
            </w:r>
          </w:p>
          <w:p w14:paraId="398C89D1" w14:textId="77777777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>Selected materials based on provided engineering requirements and end-user expectations.</w:t>
            </w:r>
          </w:p>
          <w:p w14:paraId="031BEFAA" w14:textId="5F8FE91F" w:rsidR="00A32EBD" w:rsidRDefault="00A32EBD" w:rsidP="00E94D4F">
            <w:pPr>
              <w:pStyle w:val="ListParagraph"/>
              <w:numPr>
                <w:ilvl w:val="0"/>
                <w:numId w:val="1"/>
              </w:numPr>
            </w:pPr>
            <w:r>
              <w:t>Maintained safe and clean work environment and communicated well with fellow team members and management.</w:t>
            </w:r>
          </w:p>
          <w:p w14:paraId="53B0430B" w14:textId="77777777" w:rsidR="0033289F" w:rsidRDefault="0033289F" w:rsidP="00E94D4F"/>
          <w:p w14:paraId="6E42B214" w14:textId="77777777" w:rsidR="0033289F" w:rsidRDefault="0033289F" w:rsidP="00E94D4F"/>
          <w:p w14:paraId="6BAD4811" w14:textId="77777777" w:rsidR="0033289F" w:rsidRDefault="0033289F" w:rsidP="0033289F">
            <w:pPr>
              <w:pStyle w:val="ListParagraph"/>
            </w:pPr>
          </w:p>
          <w:p w14:paraId="6B3E12EB" w14:textId="77777777" w:rsidR="0033289F" w:rsidRDefault="0033289F" w:rsidP="0033289F">
            <w:pPr>
              <w:pStyle w:val="ListParagraph"/>
            </w:pPr>
          </w:p>
          <w:p w14:paraId="158F9BEA" w14:textId="77777777" w:rsidR="0033289F" w:rsidRDefault="0033289F" w:rsidP="0033289F">
            <w:pPr>
              <w:pStyle w:val="ListParagraph"/>
            </w:pPr>
          </w:p>
          <w:p w14:paraId="2DD7CA28" w14:textId="77777777" w:rsidR="0033289F" w:rsidRDefault="0033289F" w:rsidP="0033289F">
            <w:pPr>
              <w:pStyle w:val="ListParagraph"/>
            </w:pPr>
          </w:p>
          <w:p w14:paraId="725B3190" w14:textId="77777777" w:rsidR="00F400F3" w:rsidRDefault="00F400F3" w:rsidP="0033289F">
            <w:pPr>
              <w:pStyle w:val="Heading4"/>
            </w:pPr>
          </w:p>
          <w:p w14:paraId="70931EF5" w14:textId="671A2DC8" w:rsidR="0033289F" w:rsidRDefault="0033289F" w:rsidP="0033289F">
            <w:pPr>
              <w:pStyle w:val="Heading4"/>
            </w:pPr>
            <w:r>
              <w:t>STAHLKIND, KERALA</w:t>
            </w:r>
            <w:r w:rsidRPr="004D3011">
              <w:t xml:space="preserve"> </w:t>
            </w:r>
          </w:p>
          <w:p w14:paraId="57179962" w14:textId="77777777" w:rsidR="0033289F" w:rsidRPr="004D3011" w:rsidRDefault="0033289F" w:rsidP="0033289F">
            <w:pPr>
              <w:pStyle w:val="Heading4"/>
              <w:rPr>
                <w:bCs/>
              </w:rPr>
            </w:pPr>
            <w:r>
              <w:t>[LASER MACHINE OPERATOR]</w:t>
            </w:r>
          </w:p>
          <w:p w14:paraId="3AF7EE13" w14:textId="4D2A3403" w:rsidR="0033289F" w:rsidRDefault="0033289F" w:rsidP="00F400F3">
            <w:pPr>
              <w:pStyle w:val="Date"/>
            </w:pPr>
            <w:r>
              <w:t>JUNE 2021</w:t>
            </w:r>
            <w:r w:rsidRPr="004D3011">
              <w:t>–</w:t>
            </w:r>
            <w:r>
              <w:t>SEPTEMBER 2022</w:t>
            </w:r>
          </w:p>
          <w:p w14:paraId="3AB0675B" w14:textId="5C6F7568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 w:rsidRPr="005B36A7">
              <w:t>Fixed common issues regarding cut quality by replacing tips and lenses, centering lasers, adjusting focus and correcting standoff.</w:t>
            </w:r>
          </w:p>
          <w:p w14:paraId="49767EEA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Established proper stop locations to adjust laser beam focal points.</w:t>
            </w:r>
          </w:p>
          <w:p w14:paraId="61EFB950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Completed machine alignment procedures and optic cleaning to keep equipment at peak operating performance.</w:t>
            </w:r>
          </w:p>
          <w:p w14:paraId="44A517E4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Monitored fill levels of chiller system and process gases to reorder levels.</w:t>
            </w:r>
          </w:p>
          <w:p w14:paraId="0C9259E7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Selected materials based on provided engineering requirements and end-user expectations.</w:t>
            </w:r>
          </w:p>
          <w:p w14:paraId="658F9EC0" w14:textId="13D3964C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 xml:space="preserve">Read drawings, </w:t>
            </w:r>
            <w:r w:rsidR="00F02E2E">
              <w:t>diagrams,</w:t>
            </w:r>
            <w:r>
              <w:t xml:space="preserve"> and specifications to provide correct output.</w:t>
            </w:r>
          </w:p>
          <w:p w14:paraId="51CA0F8E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Loaded and unloaded parts, replaced tooling, adjusted tools and inspected parts according to blueprint specifications and quality document requirements.</w:t>
            </w:r>
          </w:p>
          <w:p w14:paraId="4FC39254" w14:textId="77777777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Verified provided fabrication metrics before cutting and drilling operations to prevent raw material waste.</w:t>
            </w:r>
          </w:p>
          <w:p w14:paraId="7F253692" w14:textId="2E9958A0" w:rsidR="005B36A7" w:rsidRDefault="005B36A7" w:rsidP="00E94D4F">
            <w:pPr>
              <w:pStyle w:val="ListParagraph"/>
              <w:numPr>
                <w:ilvl w:val="0"/>
                <w:numId w:val="2"/>
              </w:numPr>
            </w:pPr>
            <w:r>
              <w:t>Maintained safe and clean work environment and communicated well with fellow team members and management.</w:t>
            </w:r>
            <w:r w:rsidR="00036450" w:rsidRPr="004D3011">
              <w:t xml:space="preserve"> </w:t>
            </w:r>
          </w:p>
          <w:p w14:paraId="3B70FCF1" w14:textId="77777777" w:rsidR="005B36A7" w:rsidRDefault="005B36A7" w:rsidP="00E94D4F"/>
          <w:p w14:paraId="1EE4973D" w14:textId="49A6031D" w:rsidR="005B36A7" w:rsidRDefault="005B36A7" w:rsidP="00E94D4F">
            <w:pPr>
              <w:pStyle w:val="Heading4"/>
            </w:pPr>
            <w:r>
              <w:t>BOMBAY SPECIALITY PRODUCTS, KERALA</w:t>
            </w:r>
          </w:p>
          <w:p w14:paraId="0F58C082" w14:textId="7E5BD835" w:rsidR="005B36A7" w:rsidRDefault="005B36A7" w:rsidP="00E94D4F">
            <w:pPr>
              <w:pStyle w:val="Heading4"/>
            </w:pPr>
            <w:r>
              <w:t>[CAPSTAN LATHE OPERATOR]</w:t>
            </w:r>
          </w:p>
          <w:p w14:paraId="418EF7CF" w14:textId="6CE72D8E" w:rsidR="00F400F3" w:rsidRPr="00F400F3" w:rsidRDefault="00F400F3" w:rsidP="00F400F3">
            <w:r>
              <w:t>FEBRUARY 2018 – JUNE 2021</w:t>
            </w:r>
          </w:p>
          <w:p w14:paraId="049ABD99" w14:textId="77777777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>Read information from calipers and micrometers to accurately check pieces.</w:t>
            </w:r>
          </w:p>
          <w:p w14:paraId="3F6847E3" w14:textId="77777777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>Followed specifications, tooling instructions and standard charts to complete high-quality machining work.</w:t>
            </w:r>
          </w:p>
          <w:p w14:paraId="1E9A96E0" w14:textId="77777777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>Completed daily preventive machine maintenance to keep equipment ready for production demands.</w:t>
            </w:r>
          </w:p>
          <w:p w14:paraId="2B9AC6D3" w14:textId="77777777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>Handled tooling changes and offsets based on production needs.</w:t>
            </w:r>
          </w:p>
          <w:p w14:paraId="6BCA5003" w14:textId="7A299620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 xml:space="preserve">Inspected, </w:t>
            </w:r>
            <w:r w:rsidR="0033289F">
              <w:t>measured,</w:t>
            </w:r>
            <w:r>
              <w:t xml:space="preserve"> and tested completed workpieces to verify conformity.</w:t>
            </w:r>
          </w:p>
          <w:p w14:paraId="5BAD355A" w14:textId="2A88AEB8" w:rsidR="005B36A7" w:rsidRDefault="005B36A7" w:rsidP="00E94D4F">
            <w:pPr>
              <w:pStyle w:val="ListParagraph"/>
              <w:numPr>
                <w:ilvl w:val="0"/>
                <w:numId w:val="3"/>
              </w:numPr>
            </w:pPr>
            <w:r>
              <w:t xml:space="preserve">Refilled, </w:t>
            </w:r>
            <w:r w:rsidR="0033289F">
              <w:t>changed,</w:t>
            </w:r>
            <w:r>
              <w:t xml:space="preserve"> and monitored level of fluids such as oil and coolant.</w:t>
            </w:r>
          </w:p>
          <w:p w14:paraId="4E12C435" w14:textId="77777777" w:rsidR="007E6E28" w:rsidRDefault="007E6E28" w:rsidP="007E6E28">
            <w:pPr>
              <w:pStyle w:val="ListParagraph"/>
            </w:pPr>
          </w:p>
          <w:p w14:paraId="4B06459D" w14:textId="77777777" w:rsidR="007E6E28" w:rsidRDefault="007E6E28" w:rsidP="007E6E28"/>
          <w:sdt>
            <w:sdtPr>
              <w:id w:val="1669594239"/>
              <w:placeholder>
                <w:docPart w:val="9A3E87AFA1C840CF99AFD0B33DC61C4C"/>
              </w:placeholder>
              <w:temporary/>
              <w:showingPlcHdr/>
              <w15:appearance w15:val="hidden"/>
            </w:sdtPr>
            <w:sdtContent>
              <w:p w14:paraId="49F1A6EE" w14:textId="77777777" w:rsidR="00036450" w:rsidRDefault="00180329" w:rsidP="00E94D4F">
                <w:pPr>
                  <w:pStyle w:val="Heading2"/>
                </w:pPr>
                <w:r w:rsidRPr="00A126A7">
                  <w:rPr>
                    <w:rStyle w:val="Heading2Char"/>
                    <w:b/>
                    <w:bCs/>
                    <w:caps/>
                    <w:color w:val="0070C0"/>
                    <w:sz w:val="28"/>
                    <w:szCs w:val="28"/>
                  </w:rPr>
                  <w:t>SKILLS</w:t>
                </w:r>
              </w:p>
            </w:sdtContent>
          </w:sdt>
          <w:p w14:paraId="569DC75C" w14:textId="77777777" w:rsidR="00036450" w:rsidRPr="004D3011" w:rsidRDefault="00112054" w:rsidP="00E94D4F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53273D8" wp14:editId="5EE45D5E">
                  <wp:extent cx="3756660" cy="1803400"/>
                  <wp:effectExtent l="0" t="0" r="15240" b="635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604C204B" w14:textId="77777777" w:rsidR="003E561C" w:rsidRPr="005B36A7" w:rsidRDefault="003E561C" w:rsidP="000C45FF">
      <w:pPr>
        <w:tabs>
          <w:tab w:val="left" w:pos="990"/>
        </w:tabs>
        <w:rPr>
          <w:color w:val="FFFFFF" w:themeColor="background1"/>
          <w14:textFill>
            <w14:noFill/>
          </w14:textFill>
        </w:rPr>
      </w:pPr>
    </w:p>
    <w:sectPr w:rsidR="003E561C" w:rsidRPr="005B36A7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9378D" w14:textId="77777777" w:rsidR="006A308B" w:rsidRDefault="006A308B" w:rsidP="000C45FF">
      <w:r>
        <w:separator/>
      </w:r>
    </w:p>
  </w:endnote>
  <w:endnote w:type="continuationSeparator" w:id="0">
    <w:p w14:paraId="7026BCCC" w14:textId="77777777" w:rsidR="006A308B" w:rsidRDefault="006A30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BB8E5" w14:textId="77777777" w:rsidR="006A308B" w:rsidRDefault="006A308B" w:rsidP="000C45FF">
      <w:r>
        <w:separator/>
      </w:r>
    </w:p>
  </w:footnote>
  <w:footnote w:type="continuationSeparator" w:id="0">
    <w:p w14:paraId="05ECD1F5" w14:textId="77777777" w:rsidR="006A308B" w:rsidRDefault="006A30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4E8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54D120" wp14:editId="7BE76E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60E"/>
    <w:multiLevelType w:val="hybridMultilevel"/>
    <w:tmpl w:val="9200A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92F74"/>
    <w:multiLevelType w:val="hybridMultilevel"/>
    <w:tmpl w:val="67B4E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4C05"/>
    <w:multiLevelType w:val="hybridMultilevel"/>
    <w:tmpl w:val="3306C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308812">
    <w:abstractNumId w:val="1"/>
  </w:num>
  <w:num w:numId="2" w16cid:durableId="863327794">
    <w:abstractNumId w:val="0"/>
  </w:num>
  <w:num w:numId="3" w16cid:durableId="211617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14"/>
    <w:rsid w:val="0001508D"/>
    <w:rsid w:val="00036450"/>
    <w:rsid w:val="00052B74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2406"/>
    <w:rsid w:val="002E51D6"/>
    <w:rsid w:val="002F7BE9"/>
    <w:rsid w:val="0030481B"/>
    <w:rsid w:val="003156FC"/>
    <w:rsid w:val="003254B5"/>
    <w:rsid w:val="0033289F"/>
    <w:rsid w:val="0037121F"/>
    <w:rsid w:val="0039107E"/>
    <w:rsid w:val="003910D8"/>
    <w:rsid w:val="003A6B7D"/>
    <w:rsid w:val="003B06CA"/>
    <w:rsid w:val="003E561C"/>
    <w:rsid w:val="004071FC"/>
    <w:rsid w:val="00445947"/>
    <w:rsid w:val="004813B3"/>
    <w:rsid w:val="00496591"/>
    <w:rsid w:val="004C63E4"/>
    <w:rsid w:val="004D3011"/>
    <w:rsid w:val="005262AC"/>
    <w:rsid w:val="00556752"/>
    <w:rsid w:val="00563303"/>
    <w:rsid w:val="005B36A7"/>
    <w:rsid w:val="005E39D5"/>
    <w:rsid w:val="00600670"/>
    <w:rsid w:val="0060651B"/>
    <w:rsid w:val="0062123A"/>
    <w:rsid w:val="00646E75"/>
    <w:rsid w:val="006771D0"/>
    <w:rsid w:val="006A308B"/>
    <w:rsid w:val="00715FCB"/>
    <w:rsid w:val="007241DC"/>
    <w:rsid w:val="00743101"/>
    <w:rsid w:val="00764C9F"/>
    <w:rsid w:val="007775E1"/>
    <w:rsid w:val="007867A0"/>
    <w:rsid w:val="007927F5"/>
    <w:rsid w:val="007E6E28"/>
    <w:rsid w:val="00802CA0"/>
    <w:rsid w:val="00813A1F"/>
    <w:rsid w:val="008B0253"/>
    <w:rsid w:val="00905A92"/>
    <w:rsid w:val="009260CD"/>
    <w:rsid w:val="00940A66"/>
    <w:rsid w:val="00952C25"/>
    <w:rsid w:val="0097301B"/>
    <w:rsid w:val="00A126A7"/>
    <w:rsid w:val="00A2118D"/>
    <w:rsid w:val="00A32EBD"/>
    <w:rsid w:val="00AD0A50"/>
    <w:rsid w:val="00AD76E2"/>
    <w:rsid w:val="00B03EAA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7D14"/>
    <w:rsid w:val="00D00BEA"/>
    <w:rsid w:val="00D2522B"/>
    <w:rsid w:val="00D422DE"/>
    <w:rsid w:val="00D5459D"/>
    <w:rsid w:val="00D92015"/>
    <w:rsid w:val="00DA1F4D"/>
    <w:rsid w:val="00DB6C0D"/>
    <w:rsid w:val="00DD172A"/>
    <w:rsid w:val="00E25A26"/>
    <w:rsid w:val="00E4381A"/>
    <w:rsid w:val="00E55D74"/>
    <w:rsid w:val="00E94D4F"/>
    <w:rsid w:val="00EC48E2"/>
    <w:rsid w:val="00F02E2E"/>
    <w:rsid w:val="00F400F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34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32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ya%20U\AppData\Local\Microsoft\Office\16.0\DTS\en-IN%7b0A5A0C3C-FE80-4E18-8461-3CD86FF565B3%7d\%7b91EDA687-F936-4639-A6E4-A7F179A4F69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Blueprints interpretation</c:v>
                </c:pt>
                <c:pt idx="1">
                  <c:v>Auto cad</c:v>
                </c:pt>
                <c:pt idx="2">
                  <c:v>Good in microsoft excel</c:v>
                </c:pt>
                <c:pt idx="3">
                  <c:v>Computer operation</c:v>
                </c:pt>
                <c:pt idx="4">
                  <c:v>Quality inspection</c:v>
                </c:pt>
                <c:pt idx="5">
                  <c:v>Precision measurement</c:v>
                </c:pt>
                <c:pt idx="6">
                  <c:v>Ncstudios operation</c:v>
                </c:pt>
                <c:pt idx="7">
                  <c:v>Cypcut operations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</c:v>
                </c:pt>
                <c:pt idx="1">
                  <c:v>0.8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28C27E267F4E87A4C5590EFFA4C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69A1B-7E02-46C3-9947-CF6D4CAC3968}"/>
      </w:docPartPr>
      <w:docPartBody>
        <w:p w:rsidR="009C360E" w:rsidRDefault="00000000">
          <w:pPr>
            <w:pStyle w:val="3B28C27E267F4E87A4C5590EFFA4C1CF"/>
          </w:pPr>
          <w:r w:rsidRPr="00CB0055">
            <w:t>Contact</w:t>
          </w:r>
        </w:p>
      </w:docPartBody>
    </w:docPart>
    <w:docPart>
      <w:docPartPr>
        <w:name w:val="5FAD33B83AA74A89BE3E15E9F5774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8477C-69F3-4022-BF28-E377992E7F34}"/>
      </w:docPartPr>
      <w:docPartBody>
        <w:p w:rsidR="009C360E" w:rsidRDefault="00000000">
          <w:pPr>
            <w:pStyle w:val="5FAD33B83AA74A89BE3E15E9F5774F6A"/>
          </w:pPr>
          <w:r w:rsidRPr="004D3011">
            <w:t>PHONE:</w:t>
          </w:r>
        </w:p>
      </w:docPartBody>
    </w:docPart>
    <w:docPart>
      <w:docPartPr>
        <w:name w:val="ECBC46CA1B9E4521AEA462FCED6B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90245-0B00-415F-B72D-0A2563876955}"/>
      </w:docPartPr>
      <w:docPartBody>
        <w:p w:rsidR="009C360E" w:rsidRDefault="00000000">
          <w:pPr>
            <w:pStyle w:val="ECBC46CA1B9E4521AEA462FCED6B3B1B"/>
          </w:pPr>
          <w:r w:rsidRPr="004D3011">
            <w:t>EMAIL:</w:t>
          </w:r>
        </w:p>
      </w:docPartBody>
    </w:docPart>
    <w:docPart>
      <w:docPartPr>
        <w:name w:val="065A8B37EFCA47CEA0CA67CE82703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A641-0437-4D37-A6A5-1E9C92EC840B}"/>
      </w:docPartPr>
      <w:docPartBody>
        <w:p w:rsidR="009C360E" w:rsidRDefault="00000000">
          <w:pPr>
            <w:pStyle w:val="065A8B37EFCA47CEA0CA67CE827038A4"/>
          </w:pPr>
          <w:r w:rsidRPr="00036450">
            <w:t>EDUCATION</w:t>
          </w:r>
        </w:p>
      </w:docPartBody>
    </w:docPart>
    <w:docPart>
      <w:docPartPr>
        <w:name w:val="44BED82A992C4107BE6FB9426728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62B23-A3F7-409A-8015-13A325660984}"/>
      </w:docPartPr>
      <w:docPartBody>
        <w:p w:rsidR="009C360E" w:rsidRDefault="00000000">
          <w:pPr>
            <w:pStyle w:val="44BED82A992C4107BE6FB9426728D54E"/>
          </w:pPr>
          <w:r w:rsidRPr="00036450">
            <w:t>WORK EXPERIENCE</w:t>
          </w:r>
        </w:p>
      </w:docPartBody>
    </w:docPart>
    <w:docPart>
      <w:docPartPr>
        <w:name w:val="9A3E87AFA1C840CF99AFD0B33DC61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F181-CD0A-4D75-82C1-EC5B7BB0B39C}"/>
      </w:docPartPr>
      <w:docPartBody>
        <w:p w:rsidR="009C360E" w:rsidRDefault="00000000">
          <w:pPr>
            <w:pStyle w:val="9A3E87AFA1C840CF99AFD0B33DC61C4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F8"/>
    <w:rsid w:val="00345E42"/>
    <w:rsid w:val="00422E5A"/>
    <w:rsid w:val="009C360E"/>
    <w:rsid w:val="00BC64F8"/>
    <w:rsid w:val="00C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28C27E267F4E87A4C5590EFFA4C1CF">
    <w:name w:val="3B28C27E267F4E87A4C5590EFFA4C1CF"/>
  </w:style>
  <w:style w:type="paragraph" w:customStyle="1" w:styleId="5FAD33B83AA74A89BE3E15E9F5774F6A">
    <w:name w:val="5FAD33B83AA74A89BE3E15E9F5774F6A"/>
  </w:style>
  <w:style w:type="paragraph" w:customStyle="1" w:styleId="ECBC46CA1B9E4521AEA462FCED6B3B1B">
    <w:name w:val="ECBC46CA1B9E4521AEA462FCED6B3B1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65A8B37EFCA47CEA0CA67CE827038A4">
    <w:name w:val="065A8B37EFCA47CEA0CA67CE827038A4"/>
  </w:style>
  <w:style w:type="paragraph" w:customStyle="1" w:styleId="44BED82A992C4107BE6FB9426728D54E">
    <w:name w:val="44BED82A992C4107BE6FB9426728D54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9A3E87AFA1C840CF99AFD0B33DC61C4C">
    <w:name w:val="9A3E87AFA1C840CF99AFD0B33DC61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CED7-0541-446D-AC84-2D9CC889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{91EDA687-F936-4639-A6E4-A7F179A4F69D}tf00546271_win32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2023-10-11T16:34:00Z</dcterms:created>
  <dcterms:modified xsi:type="dcterms:W3CDTF">2023-10-12T07:10:00Z</dcterms:modified>
</cp:coreProperties>
</file>