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68FA30E3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2EE7D92B" w14:textId="7D81C3D3" w:rsidR="006D409C" w:rsidRDefault="008D4DDA" w:rsidP="006D409C">
            <w:pPr>
              <w:tabs>
                <w:tab w:val="left" w:pos="990"/>
              </w:tabs>
              <w:jc w:val="center"/>
            </w:pPr>
            <w:bookmarkStart w:id="0" w:name="_Hlk148007950"/>
            <w:bookmarkEnd w:id="0"/>
            <w:r>
              <w:rPr>
                <w:noProof/>
              </w:rPr>
              <w:drawing>
                <wp:inline distT="0" distB="0" distL="0" distR="0" wp14:anchorId="76425EEC" wp14:editId="71964187">
                  <wp:extent cx="1492235" cy="1624215"/>
                  <wp:effectExtent l="95250" t="76200" r="108585" b="147955"/>
                  <wp:docPr id="839020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020585" name="Picture 83902058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853" cy="16444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8100" cap="sq">
                            <a:solidFill>
                              <a:schemeClr val="accent2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0F830F14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0D36096B40BB461FA048B2E129536518"/>
              </w:placeholder>
              <w:temporary/>
              <w:showingPlcHdr/>
              <w15:appearance w15:val="hidden"/>
            </w:sdtPr>
            <w:sdtContent>
              <w:p w14:paraId="31E63E8B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352CA8BC" w14:textId="7777777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61325EDC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646E1B6D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0487C3" wp14:editId="38D90FF8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CA7854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487C3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BCA7854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5DBB121F" w14:textId="77777777" w:rsidR="00C36F42" w:rsidRDefault="00C36F42" w:rsidP="00920024">
            <w:pPr>
              <w:rPr>
                <w:b/>
              </w:rPr>
            </w:pPr>
          </w:p>
          <w:p w14:paraId="72291C2E" w14:textId="3FE8B6D6" w:rsidR="00920024" w:rsidRDefault="00920024" w:rsidP="00920024">
            <w:pPr>
              <w:rPr>
                <w:b/>
              </w:rPr>
            </w:pPr>
            <w:r>
              <w:rPr>
                <w:b/>
              </w:rPr>
              <w:t>S.N.G.P.C COIMBATORE</w:t>
            </w:r>
          </w:p>
          <w:p w14:paraId="1480EFF0" w14:textId="11ACDB24" w:rsidR="006D409C" w:rsidRPr="00920024" w:rsidRDefault="006D409C" w:rsidP="00920024">
            <w:pPr>
              <w:rPr>
                <w:b/>
              </w:rPr>
            </w:pPr>
            <w:r w:rsidRPr="00036450">
              <w:t xml:space="preserve"> </w:t>
            </w:r>
            <w:r w:rsidR="00920024">
              <w:t>[MAY 2017]</w:t>
            </w:r>
          </w:p>
          <w:p w14:paraId="31818B00" w14:textId="6D7A4971" w:rsidR="006D409C" w:rsidRDefault="006D409C" w:rsidP="00776643">
            <w:r w:rsidRPr="00036450">
              <w:t>[</w:t>
            </w:r>
            <w:r w:rsidR="00920024">
              <w:t>ELECTRIC</w:t>
            </w:r>
            <w:r w:rsidR="008D4DDA">
              <w:t>AL</w:t>
            </w:r>
            <w:r w:rsidR="00920024">
              <w:t xml:space="preserve"> &amp; ELECTRONIC ENGINEERING</w:t>
            </w:r>
            <w:r w:rsidRPr="00036450">
              <w:t>]</w:t>
            </w:r>
          </w:p>
          <w:p w14:paraId="51BE5D69" w14:textId="77777777" w:rsidR="006D409C" w:rsidRDefault="006D409C" w:rsidP="00776643"/>
          <w:p w14:paraId="36315F02" w14:textId="1F16A3CC" w:rsidR="0014515F" w:rsidRPr="00036450" w:rsidRDefault="00920024" w:rsidP="00776643">
            <w:pPr>
              <w:rPr>
                <w:b/>
              </w:rPr>
            </w:pPr>
            <w:r>
              <w:rPr>
                <w:b/>
              </w:rPr>
              <w:t>ITI MALAMPUZHA</w:t>
            </w:r>
          </w:p>
          <w:p w14:paraId="050B421B" w14:textId="0F0D58A1" w:rsidR="00515451" w:rsidRDefault="006D409C" w:rsidP="00515451">
            <w:pPr>
              <w:rPr>
                <w:bCs/>
              </w:rPr>
            </w:pPr>
            <w:r w:rsidRPr="00036450">
              <w:t xml:space="preserve"> </w:t>
            </w:r>
            <w:r w:rsidR="00515451">
              <w:t>[</w:t>
            </w:r>
            <w:r w:rsidR="00515451" w:rsidRPr="0014515F">
              <w:rPr>
                <w:bCs/>
              </w:rPr>
              <w:t>MARCH 201</w:t>
            </w:r>
            <w:r w:rsidR="00515451">
              <w:rPr>
                <w:bCs/>
              </w:rPr>
              <w:t>4]</w:t>
            </w:r>
          </w:p>
          <w:p w14:paraId="421E14A7" w14:textId="1BF3B790" w:rsidR="006D409C" w:rsidRDefault="00920024" w:rsidP="00776643">
            <w:r>
              <w:t>ELECTRICAL</w:t>
            </w:r>
          </w:p>
          <w:p w14:paraId="26D0E324" w14:textId="77777777" w:rsidR="0014515F" w:rsidRDefault="0014515F" w:rsidP="00776643"/>
          <w:p w14:paraId="01D7531D" w14:textId="60C72FB1" w:rsidR="0014515F" w:rsidRDefault="008D4DDA" w:rsidP="0014515F">
            <w:pPr>
              <w:rPr>
                <w:b/>
              </w:rPr>
            </w:pPr>
            <w:r>
              <w:rPr>
                <w:b/>
              </w:rPr>
              <w:t>VOCATIONAL HIGHER SECONDARY</w:t>
            </w:r>
          </w:p>
          <w:p w14:paraId="09A83B26" w14:textId="1BBD93E1" w:rsidR="0014515F" w:rsidRDefault="0031335E" w:rsidP="0014515F">
            <w:pPr>
              <w:rPr>
                <w:bCs/>
              </w:rPr>
            </w:pPr>
            <w:r>
              <w:rPr>
                <w:bCs/>
              </w:rPr>
              <w:t>[</w:t>
            </w:r>
            <w:r w:rsidR="0014515F" w:rsidRPr="0014515F">
              <w:rPr>
                <w:bCs/>
              </w:rPr>
              <w:t>MARCH 2012</w:t>
            </w:r>
            <w:r>
              <w:rPr>
                <w:bCs/>
              </w:rPr>
              <w:t>]</w:t>
            </w:r>
          </w:p>
          <w:p w14:paraId="09B24D39" w14:textId="493B4AC4" w:rsidR="0014515F" w:rsidRPr="0014515F" w:rsidRDefault="0014515F" w:rsidP="0014515F">
            <w:pPr>
              <w:rPr>
                <w:bCs/>
              </w:rPr>
            </w:pPr>
            <w:r>
              <w:rPr>
                <w:bCs/>
              </w:rPr>
              <w:t>MRRTV</w:t>
            </w:r>
          </w:p>
          <w:p w14:paraId="344D4DAA" w14:textId="2A89B4D7" w:rsidR="0014515F" w:rsidRDefault="0014515F" w:rsidP="00776643"/>
          <w:p w14:paraId="3AB10C2B" w14:textId="40F74597" w:rsidR="00B85DBD" w:rsidRPr="00B85DBD" w:rsidRDefault="00B85DBD" w:rsidP="00B85DBD"/>
        </w:tc>
      </w:tr>
      <w:tr w:rsidR="006D409C" w14:paraId="654B0F27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8F727A6" w14:textId="5A9F83CF" w:rsidR="005E4D53" w:rsidRDefault="00920024" w:rsidP="00B63A10">
            <w:pPr>
              <w:pStyle w:val="Title"/>
              <w:jc w:val="left"/>
            </w:pPr>
            <w:r>
              <w:t>jishnu k</w:t>
            </w:r>
          </w:p>
          <w:p w14:paraId="7D77AB21" w14:textId="00A4F423" w:rsidR="00B63A10" w:rsidRPr="00B63A10" w:rsidRDefault="00B63A10" w:rsidP="00B63A10">
            <w:pPr>
              <w:rPr>
                <w:sz w:val="32"/>
                <w:szCs w:val="32"/>
              </w:rPr>
            </w:pPr>
            <w:r w:rsidRPr="00B63A10">
              <w:rPr>
                <w:sz w:val="32"/>
                <w:szCs w:val="32"/>
              </w:rPr>
              <w:t>LASER CUTTING MACHINE &amp; WATERJET OPERATOR</w:t>
            </w:r>
          </w:p>
          <w:sdt>
            <w:sdtPr>
              <w:id w:val="-1448076370"/>
              <w:placeholder>
                <w:docPart w:val="8650712AF71944328899BE92098376F4"/>
              </w:placeholder>
              <w:temporary/>
              <w:showingPlcHdr/>
              <w15:appearance w15:val="hidden"/>
            </w:sdtPr>
            <w:sdtContent>
              <w:p w14:paraId="0934045B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79AC16A7" w14:textId="4B4AA88A" w:rsidR="006D409C" w:rsidRPr="003F477D" w:rsidRDefault="00920024" w:rsidP="00CF0EFA">
            <w:pPr>
              <w:pStyle w:val="ProfileText"/>
              <w:rPr>
                <w:lang w:val="fr-FR"/>
              </w:rPr>
            </w:pPr>
            <w:proofErr w:type="spellStart"/>
            <w:r w:rsidRPr="00920024">
              <w:rPr>
                <w:lang w:val="fr-FR"/>
              </w:rPr>
              <w:t>Known</w:t>
            </w:r>
            <w:proofErr w:type="spellEnd"/>
            <w:r w:rsidRPr="00920024">
              <w:rPr>
                <w:lang w:val="fr-FR"/>
              </w:rPr>
              <w:t xml:space="preserve"> for </w:t>
            </w:r>
            <w:proofErr w:type="spellStart"/>
            <w:r w:rsidRPr="00920024">
              <w:rPr>
                <w:lang w:val="fr-FR"/>
              </w:rPr>
              <w:t>driving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precision</w:t>
            </w:r>
            <w:proofErr w:type="spellEnd"/>
            <w:r w:rsidRPr="00920024">
              <w:rPr>
                <w:lang w:val="fr-FR"/>
              </w:rPr>
              <w:t xml:space="preserve">, </w:t>
            </w:r>
            <w:proofErr w:type="spellStart"/>
            <w:r w:rsidRPr="00920024">
              <w:rPr>
                <w:lang w:val="fr-FR"/>
              </w:rPr>
              <w:t>efficiency</w:t>
            </w:r>
            <w:proofErr w:type="spellEnd"/>
            <w:r w:rsidRPr="00920024">
              <w:rPr>
                <w:lang w:val="fr-FR"/>
              </w:rPr>
              <w:t xml:space="preserve">, and </w:t>
            </w:r>
            <w:proofErr w:type="spellStart"/>
            <w:r w:rsidRPr="00920024">
              <w:rPr>
                <w:lang w:val="fr-FR"/>
              </w:rPr>
              <w:t>delivering</w:t>
            </w:r>
            <w:proofErr w:type="spellEnd"/>
            <w:r w:rsidRPr="00920024">
              <w:rPr>
                <w:lang w:val="fr-FR"/>
              </w:rPr>
              <w:t xml:space="preserve"> high-</w:t>
            </w:r>
            <w:proofErr w:type="spellStart"/>
            <w:r w:rsidRPr="00920024">
              <w:rPr>
                <w:lang w:val="fr-FR"/>
              </w:rPr>
              <w:t>quality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results</w:t>
            </w:r>
            <w:proofErr w:type="spellEnd"/>
            <w:r w:rsidRPr="00920024">
              <w:rPr>
                <w:lang w:val="fr-FR"/>
              </w:rPr>
              <w:t xml:space="preserve">. </w:t>
            </w:r>
            <w:proofErr w:type="spellStart"/>
            <w:r w:rsidRPr="00920024">
              <w:rPr>
                <w:lang w:val="fr-FR"/>
              </w:rPr>
              <w:t>Passionate</w:t>
            </w:r>
            <w:proofErr w:type="spellEnd"/>
            <w:r w:rsidRPr="00920024">
              <w:rPr>
                <w:lang w:val="fr-FR"/>
              </w:rPr>
              <w:t xml:space="preserve"> about </w:t>
            </w:r>
            <w:proofErr w:type="spellStart"/>
            <w:r w:rsidRPr="00920024">
              <w:rPr>
                <w:lang w:val="fr-FR"/>
              </w:rPr>
              <w:t>continuous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improvement</w:t>
            </w:r>
            <w:proofErr w:type="spellEnd"/>
            <w:r w:rsidRPr="00920024">
              <w:rPr>
                <w:lang w:val="fr-FR"/>
              </w:rPr>
              <w:t xml:space="preserve"> and </w:t>
            </w:r>
            <w:proofErr w:type="spellStart"/>
            <w:r w:rsidRPr="00920024">
              <w:rPr>
                <w:lang w:val="fr-FR"/>
              </w:rPr>
              <w:t>staying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updated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with</w:t>
            </w:r>
            <w:proofErr w:type="spellEnd"/>
            <w:r w:rsidRPr="00920024">
              <w:rPr>
                <w:lang w:val="fr-FR"/>
              </w:rPr>
              <w:t xml:space="preserve"> the </w:t>
            </w:r>
            <w:proofErr w:type="spellStart"/>
            <w:r w:rsidRPr="00920024">
              <w:rPr>
                <w:lang w:val="fr-FR"/>
              </w:rPr>
              <w:t>latest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industry</w:t>
            </w:r>
            <w:proofErr w:type="spellEnd"/>
            <w:r w:rsidRPr="00920024">
              <w:rPr>
                <w:lang w:val="fr-FR"/>
              </w:rPr>
              <w:t xml:space="preserve"> trends. </w:t>
            </w:r>
            <w:proofErr w:type="spellStart"/>
            <w:r w:rsidRPr="00920024">
              <w:rPr>
                <w:lang w:val="fr-FR"/>
              </w:rPr>
              <w:t>Actively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seeking</w:t>
            </w:r>
            <w:proofErr w:type="spellEnd"/>
            <w:r w:rsidRPr="00920024">
              <w:rPr>
                <w:lang w:val="fr-FR"/>
              </w:rPr>
              <w:t xml:space="preserve"> new challenges and </w:t>
            </w:r>
            <w:proofErr w:type="spellStart"/>
            <w:r w:rsidRPr="00920024">
              <w:rPr>
                <w:lang w:val="fr-FR"/>
              </w:rPr>
              <w:t>opportunities</w:t>
            </w:r>
            <w:proofErr w:type="spellEnd"/>
            <w:r w:rsidRPr="00920024">
              <w:rPr>
                <w:lang w:val="fr-FR"/>
              </w:rPr>
              <w:t xml:space="preserve"> to </w:t>
            </w:r>
            <w:proofErr w:type="spellStart"/>
            <w:r w:rsidRPr="00920024">
              <w:rPr>
                <w:lang w:val="fr-FR"/>
              </w:rPr>
              <w:t>contribute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my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s</w:t>
            </w:r>
            <w:r w:rsidR="00493E4E">
              <w:rPr>
                <w:lang w:val="fr-FR"/>
              </w:rPr>
              <w:t>k</w:t>
            </w:r>
            <w:r w:rsidRPr="00920024">
              <w:rPr>
                <w:lang w:val="fr-FR"/>
              </w:rPr>
              <w:t>ills</w:t>
            </w:r>
            <w:proofErr w:type="spellEnd"/>
            <w:r w:rsidRPr="00920024">
              <w:rPr>
                <w:lang w:val="fr-FR"/>
              </w:rPr>
              <w:t xml:space="preserve"> and expertise in a </w:t>
            </w:r>
            <w:proofErr w:type="spellStart"/>
            <w:r w:rsidRPr="00920024">
              <w:rPr>
                <w:lang w:val="fr-FR"/>
              </w:rPr>
              <w:t>dynamic</w:t>
            </w:r>
            <w:proofErr w:type="spellEnd"/>
            <w:r w:rsidRPr="00920024">
              <w:rPr>
                <w:lang w:val="fr-FR"/>
              </w:rPr>
              <w:t xml:space="preserve"> </w:t>
            </w:r>
            <w:proofErr w:type="spellStart"/>
            <w:r w:rsidRPr="00920024">
              <w:rPr>
                <w:lang w:val="fr-FR"/>
              </w:rPr>
              <w:t>manufacturing</w:t>
            </w:r>
            <w:proofErr w:type="spellEnd"/>
            <w:r w:rsidRPr="00920024">
              <w:rPr>
                <w:lang w:val="fr-FR"/>
              </w:rPr>
              <w:t xml:space="preserve"> </w:t>
            </w:r>
            <w:r w:rsidR="00493E4E" w:rsidRPr="00920024">
              <w:rPr>
                <w:lang w:val="fr-FR"/>
              </w:rPr>
              <w:t>environnement</w:t>
            </w:r>
            <w:r w:rsidRPr="00920024">
              <w:rPr>
                <w:lang w:val="fr-FR"/>
              </w:rPr>
              <w:t>.</w:t>
            </w:r>
          </w:p>
          <w:sdt>
            <w:sdtPr>
              <w:id w:val="-1954003311"/>
              <w:placeholder>
                <w:docPart w:val="DF0F1596A426481CB3507D58983A82DE"/>
              </w:placeholder>
              <w:temporary/>
              <w:showingPlcHdr/>
              <w15:appearance w15:val="hidden"/>
            </w:sdtPr>
            <w:sdtContent>
              <w:p w14:paraId="1B51CFEE" w14:textId="70D1BD39" w:rsidR="006D409C" w:rsidRPr="009C42A7" w:rsidRDefault="006D409C" w:rsidP="009C42A7">
                <w:pPr>
                  <w:pStyle w:val="Heading2"/>
                  <w:rPr>
                    <w:lang w:val="fr-FR"/>
                  </w:rPr>
                </w:pPr>
                <w:r w:rsidRPr="003F477D">
                  <w:rPr>
                    <w:rStyle w:val="Heading2Char"/>
                    <w:lang w:val="fr-FR"/>
                  </w:rPr>
                  <w:t>CONTACT</w:t>
                </w:r>
              </w:p>
            </w:sdtContent>
          </w:sdt>
          <w:p w14:paraId="1EA26A21" w14:textId="77777777" w:rsidR="00C36F42" w:rsidRDefault="00C36F42" w:rsidP="00A75FCE">
            <w:pPr>
              <w:pStyle w:val="ContactDetails"/>
              <w:rPr>
                <w:b/>
                <w:bCs/>
              </w:rPr>
            </w:pPr>
          </w:p>
          <w:p w14:paraId="1EDA8338" w14:textId="77777777" w:rsidR="00C36F42" w:rsidRDefault="00C36F42" w:rsidP="00A75FCE">
            <w:pPr>
              <w:pStyle w:val="ContactDetails"/>
              <w:rPr>
                <w:b/>
                <w:bCs/>
              </w:rPr>
            </w:pPr>
          </w:p>
          <w:p w14:paraId="552EF161" w14:textId="57CE4283" w:rsidR="00493E4E" w:rsidRPr="00493E4E" w:rsidRDefault="00493E4E" w:rsidP="00A75FCE">
            <w:pPr>
              <w:pStyle w:val="ContactDetails"/>
              <w:rPr>
                <w:b/>
                <w:bCs/>
                <w:lang w:val="fr-FR"/>
              </w:rPr>
            </w:pPr>
            <w:r w:rsidRPr="00493E4E">
              <w:rPr>
                <w:b/>
                <w:bCs/>
              </w:rPr>
              <w:t>PHONE:</w:t>
            </w:r>
          </w:p>
          <w:p w14:paraId="2CA2A7F1" w14:textId="0F85F210" w:rsidR="006D409C" w:rsidRPr="003F477D" w:rsidRDefault="00920024" w:rsidP="00A75FCE">
            <w:pPr>
              <w:pStyle w:val="ContactDetails"/>
              <w:rPr>
                <w:lang w:val="fr-FR"/>
              </w:rPr>
            </w:pPr>
            <w:r>
              <w:t>+971542737526</w:t>
            </w:r>
          </w:p>
          <w:p w14:paraId="023F78FF" w14:textId="77777777" w:rsidR="006D409C" w:rsidRPr="003F477D" w:rsidRDefault="006D409C" w:rsidP="005D47DE">
            <w:pPr>
              <w:rPr>
                <w:lang w:val="fr-FR"/>
              </w:rPr>
            </w:pPr>
          </w:p>
          <w:sdt>
            <w:sdtPr>
              <w:id w:val="-240260293"/>
              <w:placeholder>
                <w:docPart w:val="24B3E4A995C14F219D219783DF003CD7"/>
              </w:placeholder>
              <w:temporary/>
              <w:showingPlcHdr/>
              <w15:appearance w15:val="hidden"/>
            </w:sdtPr>
            <w:sdtContent>
              <w:p w14:paraId="58117F57" w14:textId="77777777" w:rsidR="006D409C" w:rsidRDefault="006D409C" w:rsidP="00A75FCE">
                <w:pPr>
                  <w:pStyle w:val="ContactDetails"/>
                </w:pPr>
                <w:r w:rsidRPr="00493E4E">
                  <w:rPr>
                    <w:b/>
                    <w:bCs/>
                  </w:rPr>
                  <w:t>EMAIL:</w:t>
                </w:r>
              </w:p>
            </w:sdtContent>
          </w:sdt>
          <w:p w14:paraId="67D26637" w14:textId="2826BA9C" w:rsidR="005E4D53" w:rsidRPr="009C42A7" w:rsidRDefault="00000000" w:rsidP="00920024">
            <w:pPr>
              <w:spacing w:line="480" w:lineRule="auto"/>
            </w:pPr>
            <w:hyperlink r:id="rId8" w:history="1">
              <w:r w:rsidR="00493E4E" w:rsidRPr="00093933">
                <w:rPr>
                  <w:rStyle w:val="Hyperlink"/>
                </w:rPr>
                <w:t>Jishnu.net@gmail.com</w:t>
              </w:r>
            </w:hyperlink>
          </w:p>
          <w:p w14:paraId="37FF6C78" w14:textId="77777777" w:rsidR="00BA3DE3" w:rsidRDefault="00BA3DE3" w:rsidP="00920024">
            <w:pPr>
              <w:spacing w:line="480" w:lineRule="auto"/>
              <w:rPr>
                <w:b/>
                <w:bCs/>
              </w:rPr>
            </w:pPr>
          </w:p>
          <w:p w14:paraId="23934AE6" w14:textId="77777777" w:rsidR="00BA3DE3" w:rsidRDefault="00BA3DE3" w:rsidP="00920024">
            <w:pPr>
              <w:spacing w:line="480" w:lineRule="auto"/>
              <w:rPr>
                <w:b/>
                <w:bCs/>
              </w:rPr>
            </w:pPr>
          </w:p>
          <w:p w14:paraId="6268C912" w14:textId="77777777" w:rsidR="00BA3DE3" w:rsidRDefault="00BA3DE3" w:rsidP="00920024">
            <w:pPr>
              <w:spacing w:line="480" w:lineRule="auto"/>
              <w:rPr>
                <w:b/>
                <w:bCs/>
              </w:rPr>
            </w:pPr>
          </w:p>
          <w:p w14:paraId="585BEF14" w14:textId="77777777" w:rsidR="00BA3DE3" w:rsidRDefault="00BA3DE3" w:rsidP="00920024">
            <w:pPr>
              <w:spacing w:line="480" w:lineRule="auto"/>
              <w:rPr>
                <w:b/>
                <w:bCs/>
              </w:rPr>
            </w:pPr>
          </w:p>
          <w:p w14:paraId="5CC1016D" w14:textId="77777777" w:rsidR="00BA3DE3" w:rsidRDefault="00BA3DE3" w:rsidP="00920024">
            <w:pPr>
              <w:spacing w:line="480" w:lineRule="auto"/>
              <w:rPr>
                <w:b/>
                <w:bCs/>
              </w:rPr>
            </w:pPr>
          </w:p>
          <w:p w14:paraId="5A03F5D7" w14:textId="77777777" w:rsidR="00BA3DE3" w:rsidRDefault="00BA3DE3" w:rsidP="00920024">
            <w:pPr>
              <w:spacing w:line="480" w:lineRule="auto"/>
              <w:rPr>
                <w:b/>
                <w:bCs/>
              </w:rPr>
            </w:pPr>
          </w:p>
          <w:p w14:paraId="124E7A58" w14:textId="77777777" w:rsidR="00BA3DE3" w:rsidRDefault="00BA3DE3" w:rsidP="00920024">
            <w:pPr>
              <w:spacing w:line="480" w:lineRule="auto"/>
              <w:rPr>
                <w:b/>
                <w:bCs/>
              </w:rPr>
            </w:pPr>
          </w:p>
          <w:p w14:paraId="71FB2C69" w14:textId="77777777" w:rsidR="006D182E" w:rsidRDefault="006D182E" w:rsidP="00920024">
            <w:pPr>
              <w:spacing w:line="480" w:lineRule="auto"/>
              <w:rPr>
                <w:b/>
                <w:bCs/>
              </w:rPr>
            </w:pPr>
          </w:p>
          <w:p w14:paraId="3BDE74C1" w14:textId="5340A4B2" w:rsidR="00493E4E" w:rsidRPr="00493E4E" w:rsidRDefault="00493E4E" w:rsidP="00920024">
            <w:pPr>
              <w:spacing w:line="480" w:lineRule="auto"/>
              <w:rPr>
                <w:b/>
                <w:bCs/>
              </w:rPr>
            </w:pPr>
            <w:r w:rsidRPr="00493E4E">
              <w:rPr>
                <w:b/>
                <w:bCs/>
              </w:rPr>
              <w:t>LANGUAGE</w:t>
            </w:r>
            <w:r w:rsidR="004118F5">
              <w:rPr>
                <w:b/>
                <w:bCs/>
              </w:rPr>
              <w:t>S</w:t>
            </w:r>
            <w:r w:rsidRPr="00493E4E">
              <w:rPr>
                <w:b/>
                <w:bCs/>
              </w:rPr>
              <w:t>:</w:t>
            </w:r>
          </w:p>
          <w:p w14:paraId="5EB9E6CB" w14:textId="77777777" w:rsidR="00493E4E" w:rsidRDefault="00493E4E" w:rsidP="00920024">
            <w:pPr>
              <w:spacing w:line="480" w:lineRule="auto"/>
            </w:pPr>
            <w:r>
              <w:t>English</w:t>
            </w:r>
          </w:p>
          <w:p w14:paraId="6BE7C9ED" w14:textId="77777777" w:rsidR="00493E4E" w:rsidRDefault="00493E4E" w:rsidP="00920024">
            <w:pPr>
              <w:spacing w:line="480" w:lineRule="auto"/>
            </w:pPr>
            <w:r>
              <w:t>Malayalam</w:t>
            </w:r>
          </w:p>
          <w:p w14:paraId="21D4343F" w14:textId="77777777" w:rsidR="00493E4E" w:rsidRDefault="00493E4E" w:rsidP="00920024">
            <w:pPr>
              <w:spacing w:line="480" w:lineRule="auto"/>
            </w:pPr>
            <w:r>
              <w:t>Hindi</w:t>
            </w:r>
          </w:p>
          <w:p w14:paraId="03FDEAFA" w14:textId="4FA4BA7F" w:rsidR="00493E4E" w:rsidRDefault="00493E4E" w:rsidP="00920024">
            <w:pPr>
              <w:spacing w:line="480" w:lineRule="auto"/>
            </w:pPr>
            <w:r>
              <w:t>Tamil</w:t>
            </w:r>
          </w:p>
          <w:p w14:paraId="324F08FF" w14:textId="7D65F94E" w:rsidR="00493E4E" w:rsidRDefault="00493E4E" w:rsidP="00920024">
            <w:pPr>
              <w:spacing w:line="480" w:lineRule="auto"/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1D18E7B2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6BBB00DD7779418A8DF0653F41CA128D"/>
              </w:placeholder>
              <w:temporary/>
              <w:showingPlcHdr/>
              <w15:appearance w15:val="hidden"/>
            </w:sdtPr>
            <w:sdtContent>
              <w:p w14:paraId="5F7D4EF6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14:paraId="3B9A6B20" w14:textId="77777777" w:rsidTr="00F56513">
        <w:trPr>
          <w:trHeight w:val="5688"/>
        </w:trPr>
        <w:tc>
          <w:tcPr>
            <w:tcW w:w="4421" w:type="dxa"/>
            <w:vMerge/>
            <w:vAlign w:val="bottom"/>
          </w:tcPr>
          <w:p w14:paraId="0B913891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5D33CDA5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46658C" wp14:editId="79B29E7F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51B70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46658C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EA51B70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012F29DB" w14:textId="77777777" w:rsidR="00515451" w:rsidRDefault="00515451" w:rsidP="00E21F5E">
            <w:pPr>
              <w:pStyle w:val="Heading4"/>
            </w:pPr>
          </w:p>
          <w:p w14:paraId="11543BF3" w14:textId="77777777" w:rsidR="00515451" w:rsidRDefault="00515451" w:rsidP="00E21F5E">
            <w:pPr>
              <w:pStyle w:val="Heading4"/>
            </w:pPr>
          </w:p>
          <w:p w14:paraId="35807FC6" w14:textId="09656159" w:rsidR="00E21F5E" w:rsidRDefault="00E21F5E" w:rsidP="00E21F5E">
            <w:pPr>
              <w:pStyle w:val="Heading4"/>
            </w:pPr>
            <w:r>
              <w:t>ULTIMATE ARMOR WORKS, RAS AL KHAIMAH</w:t>
            </w:r>
          </w:p>
          <w:p w14:paraId="27650AE9" w14:textId="208CFECC" w:rsidR="006D409C" w:rsidRDefault="00E21F5E" w:rsidP="00E21F5E">
            <w:pPr>
              <w:pStyle w:val="Heading4"/>
              <w:rPr>
                <w:bCs/>
              </w:rPr>
            </w:pPr>
            <w:r>
              <w:t>[LASER</w:t>
            </w:r>
            <w:r w:rsidR="00CF0EFA">
              <w:t xml:space="preserve"> CUTTING</w:t>
            </w:r>
            <w:r>
              <w:t xml:space="preserve"> MACHINE &amp; WATERJET OPERATOR]</w:t>
            </w:r>
          </w:p>
          <w:p w14:paraId="6A60498F" w14:textId="683E281A" w:rsidR="006D409C" w:rsidRPr="00036450" w:rsidRDefault="00E21F5E" w:rsidP="00776643">
            <w:r>
              <w:t>MAY 2022 – Currently working</w:t>
            </w:r>
          </w:p>
          <w:p w14:paraId="0AF2E6A4" w14:textId="678C831F" w:rsidR="006D409C" w:rsidRDefault="00E21F5E" w:rsidP="00E21F5E">
            <w:pPr>
              <w:pStyle w:val="ListParagraph"/>
              <w:numPr>
                <w:ilvl w:val="0"/>
                <w:numId w:val="4"/>
              </w:numPr>
            </w:pPr>
            <w:r w:rsidRPr="00A32EBD">
              <w:t>Monitored fill levels of chiller system and process gases to reorder levels.</w:t>
            </w:r>
            <w:r w:rsidR="006D409C" w:rsidRPr="00036450">
              <w:t xml:space="preserve"> </w:t>
            </w:r>
          </w:p>
          <w:p w14:paraId="6286B02D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Completed machine alignment procedures and optic cleaning to keep equipment at peak operating performance.</w:t>
            </w:r>
          </w:p>
          <w:p w14:paraId="6421A196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Packaged, identified, and moved all finished products to proper location.</w:t>
            </w:r>
          </w:p>
          <w:p w14:paraId="7940DF44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 xml:space="preserve">Fixed common issues regarding cut quality by replacing tips and lenses, centering lasers, adjusting </w:t>
            </w:r>
            <w:proofErr w:type="gramStart"/>
            <w:r>
              <w:t>focus</w:t>
            </w:r>
            <w:proofErr w:type="gramEnd"/>
            <w:r>
              <w:t xml:space="preserve"> and correcting standoff.</w:t>
            </w:r>
          </w:p>
          <w:p w14:paraId="48C2237F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Used brushes and flash tubes to clean optics.</w:t>
            </w:r>
          </w:p>
          <w:p w14:paraId="5AD89946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 xml:space="preserve">Loaded and unloaded parts, replaced tooling, adjusted </w:t>
            </w:r>
            <w:proofErr w:type="gramStart"/>
            <w:r>
              <w:t>tools</w:t>
            </w:r>
            <w:proofErr w:type="gramEnd"/>
            <w:r>
              <w:t xml:space="preserve"> and inspected parts according to blueprint specifications and quality document requirements.</w:t>
            </w:r>
          </w:p>
          <w:p w14:paraId="427CFFFA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Read drawings, diagrams, and specifications to provide correct output.</w:t>
            </w:r>
          </w:p>
          <w:p w14:paraId="5074E2BA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Kept equipment clean, lubricate, and well-maintained to prevent downtime and minimize delays.</w:t>
            </w:r>
          </w:p>
          <w:p w14:paraId="2F2AC94C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Selected materials based on provided engineering requirements and end-user expectations.</w:t>
            </w:r>
          </w:p>
          <w:p w14:paraId="17792647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Maintained safe and clean work environment and communicated well with fellow team members and management.</w:t>
            </w:r>
          </w:p>
          <w:p w14:paraId="22782B3A" w14:textId="77777777" w:rsidR="00E21F5E" w:rsidRDefault="00E21F5E" w:rsidP="00E21F5E">
            <w:pPr>
              <w:pStyle w:val="ListParagraph"/>
            </w:pPr>
          </w:p>
          <w:p w14:paraId="4F5D5652" w14:textId="77777777" w:rsidR="00363224" w:rsidRDefault="00363224" w:rsidP="00363224">
            <w:pPr>
              <w:pStyle w:val="ListParagraph"/>
              <w:ind w:right="0"/>
            </w:pPr>
          </w:p>
          <w:p w14:paraId="0FC0E05D" w14:textId="77777777" w:rsidR="00363224" w:rsidRDefault="00363224" w:rsidP="00363224">
            <w:pPr>
              <w:pStyle w:val="ListParagraph"/>
              <w:ind w:right="0"/>
            </w:pPr>
          </w:p>
          <w:p w14:paraId="4D5B40C7" w14:textId="77777777" w:rsidR="00363224" w:rsidRDefault="00363224" w:rsidP="00363224">
            <w:pPr>
              <w:pStyle w:val="ListParagraph"/>
              <w:ind w:right="0"/>
            </w:pPr>
          </w:p>
          <w:p w14:paraId="2919B05F" w14:textId="77777777" w:rsidR="00363224" w:rsidRDefault="00363224" w:rsidP="00363224">
            <w:pPr>
              <w:pStyle w:val="ListParagraph"/>
              <w:ind w:right="0"/>
            </w:pPr>
          </w:p>
          <w:p w14:paraId="02E9580C" w14:textId="77777777" w:rsidR="00363224" w:rsidRDefault="00363224" w:rsidP="00363224">
            <w:pPr>
              <w:pStyle w:val="ListParagraph"/>
              <w:ind w:right="0"/>
            </w:pPr>
          </w:p>
          <w:p w14:paraId="4D569FF8" w14:textId="77777777" w:rsidR="00363224" w:rsidRDefault="00363224" w:rsidP="00363224">
            <w:pPr>
              <w:pStyle w:val="ListParagraph"/>
              <w:ind w:right="0"/>
            </w:pPr>
          </w:p>
          <w:p w14:paraId="357E78A5" w14:textId="77777777" w:rsidR="00363224" w:rsidRDefault="00363224" w:rsidP="00363224">
            <w:pPr>
              <w:pStyle w:val="ListParagraph"/>
              <w:ind w:right="0"/>
            </w:pPr>
          </w:p>
          <w:p w14:paraId="7120197E" w14:textId="77777777" w:rsidR="00363224" w:rsidRDefault="00363224" w:rsidP="00363224">
            <w:pPr>
              <w:pStyle w:val="ListParagraph"/>
              <w:ind w:right="0"/>
            </w:pPr>
          </w:p>
          <w:p w14:paraId="268E23A6" w14:textId="777EE092" w:rsidR="00E21F5E" w:rsidRDefault="00E21F5E" w:rsidP="00363224">
            <w:pPr>
              <w:pStyle w:val="ListParagraph"/>
              <w:ind w:right="0"/>
            </w:pPr>
          </w:p>
          <w:p w14:paraId="3AE218E1" w14:textId="77777777" w:rsidR="00363224" w:rsidRDefault="00363224" w:rsidP="00363224">
            <w:pPr>
              <w:pStyle w:val="Heading4"/>
            </w:pPr>
            <w:r>
              <w:t>STAHLKIND, KERALA</w:t>
            </w:r>
            <w:r w:rsidRPr="004D3011">
              <w:t xml:space="preserve"> </w:t>
            </w:r>
          </w:p>
          <w:p w14:paraId="0EE142FD" w14:textId="77777777" w:rsidR="00363224" w:rsidRPr="004D3011" w:rsidRDefault="00363224" w:rsidP="00363224">
            <w:pPr>
              <w:pStyle w:val="Heading4"/>
              <w:rPr>
                <w:bCs/>
              </w:rPr>
            </w:pPr>
            <w:r>
              <w:t>[LASER CUTTING MACHINE OPERATOR]</w:t>
            </w:r>
          </w:p>
          <w:p w14:paraId="72D38FD1" w14:textId="77777777" w:rsidR="00363224" w:rsidRPr="004D3011" w:rsidRDefault="00363224" w:rsidP="00363224">
            <w:r>
              <w:t>FEBRUARY 2020</w:t>
            </w:r>
            <w:r w:rsidRPr="004D3011">
              <w:t>–</w:t>
            </w:r>
            <w:r>
              <w:t>MAY 2022</w:t>
            </w:r>
          </w:p>
          <w:p w14:paraId="39412FB3" w14:textId="77777777" w:rsidR="00363224" w:rsidRDefault="00363224" w:rsidP="00363224">
            <w:pPr>
              <w:pStyle w:val="ListParagraph"/>
              <w:numPr>
                <w:ilvl w:val="0"/>
                <w:numId w:val="4"/>
              </w:numPr>
            </w:pPr>
            <w:r w:rsidRPr="005B36A7">
              <w:t>Fixed common issues regarding cut quality by replacing tips and lenses, centering lasers, adjusting focus and correcting</w:t>
            </w:r>
            <w:r w:rsidRPr="004D3011">
              <w:t xml:space="preserve"> </w:t>
            </w:r>
          </w:p>
          <w:p w14:paraId="14CFB9BA" w14:textId="77777777" w:rsidR="00363224" w:rsidRDefault="00363224" w:rsidP="00363224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Established proper stop locations to adjust laser beam focal points.</w:t>
            </w:r>
          </w:p>
          <w:p w14:paraId="17867D56" w14:textId="4D2AAFD8" w:rsidR="00363224" w:rsidRDefault="00363224" w:rsidP="00363224">
            <w:pPr>
              <w:pStyle w:val="ListParagraph"/>
              <w:ind w:right="0"/>
            </w:pPr>
            <w:r>
              <w:t>Completed machine alignment procedures and optic cleaning to keep equipment at peak operating performance</w:t>
            </w:r>
          </w:p>
          <w:p w14:paraId="35FA6874" w14:textId="4B9468D4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Monitored fill levels of chiller system and process gases to reorder levels.</w:t>
            </w:r>
          </w:p>
          <w:p w14:paraId="6285F91D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Selected materials based on provided engineering requirements and end-user expectations.</w:t>
            </w:r>
          </w:p>
          <w:p w14:paraId="48B2B89C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Read drawings, diagrams, and specifications to provide correct output.</w:t>
            </w:r>
          </w:p>
          <w:p w14:paraId="0B6101CE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 xml:space="preserve">Loaded and unloaded parts, replaced tooling, adjusted </w:t>
            </w:r>
            <w:proofErr w:type="gramStart"/>
            <w:r>
              <w:t>tools</w:t>
            </w:r>
            <w:proofErr w:type="gramEnd"/>
            <w:r>
              <w:t xml:space="preserve"> and inspected parts according to blueprint specifications and quality document requirements.</w:t>
            </w:r>
          </w:p>
          <w:p w14:paraId="238EFA1A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Verified provided fabrication metrics before cutting and drilling operations to prevent raw material waste.</w:t>
            </w:r>
          </w:p>
          <w:p w14:paraId="3F1D8F1D" w14:textId="77777777" w:rsidR="00E21F5E" w:rsidRDefault="00E21F5E" w:rsidP="00E21F5E">
            <w:pPr>
              <w:pStyle w:val="ListParagraph"/>
              <w:numPr>
                <w:ilvl w:val="0"/>
                <w:numId w:val="4"/>
              </w:numPr>
              <w:ind w:right="0"/>
            </w:pPr>
            <w:r>
              <w:t>Maintained safe and clean work environment and communicated well with fellow team members and management.</w:t>
            </w:r>
            <w:r w:rsidRPr="004D3011">
              <w:t xml:space="preserve"> </w:t>
            </w:r>
          </w:p>
          <w:p w14:paraId="1DF6B32F" w14:textId="77777777" w:rsidR="00363224" w:rsidRPr="004D3011" w:rsidRDefault="00363224" w:rsidP="00E21F5E"/>
          <w:p w14:paraId="41498E7A" w14:textId="430457EA" w:rsidR="00246CDF" w:rsidRDefault="00246CDF" w:rsidP="00246CDF">
            <w:pPr>
              <w:pStyle w:val="Heading4"/>
            </w:pPr>
            <w:r>
              <w:t>MICRO ENGINEERING [ TECHNIC</w:t>
            </w:r>
            <w:r w:rsidR="0079369A">
              <w:t>IAN</w:t>
            </w:r>
            <w:r>
              <w:t xml:space="preserve"> TRAINEE &amp; QUALITY CONTROLLER</w:t>
            </w:r>
            <w:r w:rsidR="008F7770">
              <w:t>]</w:t>
            </w:r>
          </w:p>
          <w:p w14:paraId="142D5A73" w14:textId="484B7D41" w:rsidR="006D409C" w:rsidRPr="004D3011" w:rsidRDefault="00246CDF" w:rsidP="00776643">
            <w:r>
              <w:t>JUNE 2018</w:t>
            </w:r>
            <w:r w:rsidR="006D409C" w:rsidRPr="004D3011">
              <w:t>–</w:t>
            </w:r>
            <w:r>
              <w:t>JANUARY 2020</w:t>
            </w:r>
          </w:p>
          <w:p w14:paraId="2AF3AFB7" w14:textId="755DE903" w:rsidR="006D409C" w:rsidRDefault="00246CDF" w:rsidP="00246CDF">
            <w:pPr>
              <w:pStyle w:val="ListParagraph"/>
              <w:numPr>
                <w:ilvl w:val="0"/>
                <w:numId w:val="6"/>
              </w:numPr>
            </w:pPr>
            <w:r>
              <w:t>Knowledge of quality checking and maintenance</w:t>
            </w:r>
          </w:p>
          <w:p w14:paraId="61A8D353" w14:textId="77777777" w:rsidR="006D409C" w:rsidRDefault="006D409C" w:rsidP="00776643"/>
          <w:p w14:paraId="4A2CAD28" w14:textId="4293645C" w:rsidR="00246CDF" w:rsidRDefault="00246CDF" w:rsidP="00246CDF">
            <w:pPr>
              <w:pStyle w:val="Heading4"/>
            </w:pPr>
            <w:r>
              <w:t>WATER AUTHORITY [OPERATOR]</w:t>
            </w:r>
          </w:p>
          <w:p w14:paraId="2EFBA456" w14:textId="0CEF97CB" w:rsidR="00246CDF" w:rsidRDefault="00246CDF" w:rsidP="00246CDF">
            <w:r>
              <w:t>NOVEMBER 2017 – MAY 201</w:t>
            </w:r>
            <w:r w:rsidR="00253430">
              <w:t>8</w:t>
            </w:r>
          </w:p>
          <w:p w14:paraId="36927318" w14:textId="7383CEE3" w:rsidR="00246CDF" w:rsidRDefault="00246CDF" w:rsidP="00776643">
            <w:pPr>
              <w:pStyle w:val="ListParagraph"/>
              <w:numPr>
                <w:ilvl w:val="0"/>
                <w:numId w:val="6"/>
              </w:numPr>
            </w:pPr>
            <w:r>
              <w:t>Pum</w:t>
            </w:r>
            <w:r w:rsidR="009F2590">
              <w:t>p</w:t>
            </w:r>
            <w:r>
              <w:t xml:space="preserve"> operator</w:t>
            </w:r>
          </w:p>
          <w:p w14:paraId="226CFCD8" w14:textId="77777777" w:rsidR="00246CDF" w:rsidRDefault="00246CDF" w:rsidP="00776643"/>
          <w:p w14:paraId="24BFFACF" w14:textId="132D8621" w:rsidR="006D409C" w:rsidRPr="00246CDF" w:rsidRDefault="00246CDF" w:rsidP="00246CDF">
            <w:pPr>
              <w:pStyle w:val="Heading4"/>
            </w:pPr>
            <w:r>
              <w:t>KERALA STATE ELECTRICITY BOARD [ TRAINEE]</w:t>
            </w:r>
          </w:p>
          <w:p w14:paraId="7405A100" w14:textId="52E675B3" w:rsidR="006D409C" w:rsidRPr="004D3011" w:rsidRDefault="00246CDF" w:rsidP="005D47DE">
            <w:r>
              <w:t>JUNE 2014</w:t>
            </w:r>
            <w:r w:rsidR="006D409C" w:rsidRPr="004D3011">
              <w:t>–</w:t>
            </w:r>
            <w:r>
              <w:t>DECEMBER 2014</w:t>
            </w:r>
          </w:p>
          <w:p w14:paraId="211383BB" w14:textId="40BD17EC" w:rsidR="00363224" w:rsidRDefault="00246CDF" w:rsidP="00246CDF">
            <w:pPr>
              <w:pStyle w:val="ListParagraph"/>
              <w:numPr>
                <w:ilvl w:val="0"/>
                <w:numId w:val="6"/>
              </w:numPr>
            </w:pPr>
            <w:r>
              <w:t>Various feeding arrangement of the substation</w:t>
            </w:r>
          </w:p>
          <w:p w14:paraId="62769724" w14:textId="77777777" w:rsidR="00C71559" w:rsidRDefault="00C71559" w:rsidP="00C71559">
            <w:pPr>
              <w:pStyle w:val="ListParagraph"/>
              <w:ind w:left="780"/>
            </w:pPr>
          </w:p>
          <w:p w14:paraId="16FE79FC" w14:textId="697D5261" w:rsidR="00246CDF" w:rsidRDefault="00246CDF" w:rsidP="00246CDF"/>
        </w:tc>
      </w:tr>
      <w:tr w:rsidR="006D409C" w14:paraId="2F12D12B" w14:textId="77777777" w:rsidTr="00F56513">
        <w:trPr>
          <w:trHeight w:val="1080"/>
        </w:trPr>
        <w:tc>
          <w:tcPr>
            <w:tcW w:w="4421" w:type="dxa"/>
            <w:vMerge/>
            <w:vAlign w:val="bottom"/>
          </w:tcPr>
          <w:p w14:paraId="2E0C7568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2F00D4E6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5D2950D0722749728C6097042B844C1C"/>
              </w:placeholder>
              <w:temporary/>
              <w:showingPlcHdr/>
              <w15:appearance w15:val="hidden"/>
            </w:sdtPr>
            <w:sdtContent>
              <w:p w14:paraId="4DF44549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14:paraId="590BDE7E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7FEF3BAE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7D172FB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776B0B" wp14:editId="0452570C">
                      <wp:extent cx="227812" cy="311173"/>
                      <wp:effectExtent l="0" t="3810" r="0" b="0"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03AAD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776B0B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403AAD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5934C8E5" w14:textId="44221CD5"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5E216DD" wp14:editId="5B99EE11">
                  <wp:extent cx="3756660" cy="15240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376377CB" w14:textId="77777777" w:rsidR="00153B84" w:rsidRDefault="00153B84" w:rsidP="005D47DE"/>
    <w:sectPr w:rsidR="00153B84" w:rsidSect="00F56513">
      <w:headerReference w:type="default" r:id="rId10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BDAF4" w14:textId="77777777" w:rsidR="00FD354B" w:rsidRDefault="00FD354B" w:rsidP="00C51CF5">
      <w:r>
        <w:separator/>
      </w:r>
    </w:p>
  </w:endnote>
  <w:endnote w:type="continuationSeparator" w:id="0">
    <w:p w14:paraId="7E172A8B" w14:textId="77777777" w:rsidR="00FD354B" w:rsidRDefault="00FD354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A609" w14:textId="77777777" w:rsidR="00FD354B" w:rsidRDefault="00FD354B" w:rsidP="00C51CF5">
      <w:r>
        <w:separator/>
      </w:r>
    </w:p>
  </w:footnote>
  <w:footnote w:type="continuationSeparator" w:id="0">
    <w:p w14:paraId="0ABEBA83" w14:textId="77777777" w:rsidR="00FD354B" w:rsidRDefault="00FD354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4871A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3D6709" wp14:editId="52A695B7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F3F778A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E460E"/>
    <w:multiLevelType w:val="hybridMultilevel"/>
    <w:tmpl w:val="9200A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92F74"/>
    <w:multiLevelType w:val="hybridMultilevel"/>
    <w:tmpl w:val="67B4E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E49E4"/>
    <w:multiLevelType w:val="hybridMultilevel"/>
    <w:tmpl w:val="DB98F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11568"/>
    <w:multiLevelType w:val="hybridMultilevel"/>
    <w:tmpl w:val="6E4265F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352BF5"/>
    <w:multiLevelType w:val="hybridMultilevel"/>
    <w:tmpl w:val="0C126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836702">
    <w:abstractNumId w:val="0"/>
  </w:num>
  <w:num w:numId="2" w16cid:durableId="219562126">
    <w:abstractNumId w:val="3"/>
  </w:num>
  <w:num w:numId="3" w16cid:durableId="1447308812">
    <w:abstractNumId w:val="2"/>
  </w:num>
  <w:num w:numId="4" w16cid:durableId="2146312349">
    <w:abstractNumId w:val="5"/>
  </w:num>
  <w:num w:numId="5" w16cid:durableId="863327794">
    <w:abstractNumId w:val="1"/>
  </w:num>
  <w:num w:numId="6" w16cid:durableId="609361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24"/>
    <w:rsid w:val="000521EF"/>
    <w:rsid w:val="000979EF"/>
    <w:rsid w:val="000A545F"/>
    <w:rsid w:val="000D1F09"/>
    <w:rsid w:val="000F3BEA"/>
    <w:rsid w:val="0010314C"/>
    <w:rsid w:val="0014515F"/>
    <w:rsid w:val="00153B84"/>
    <w:rsid w:val="00196AAB"/>
    <w:rsid w:val="001A4D1A"/>
    <w:rsid w:val="001B0B3D"/>
    <w:rsid w:val="00246CDF"/>
    <w:rsid w:val="00253430"/>
    <w:rsid w:val="0031335E"/>
    <w:rsid w:val="00363224"/>
    <w:rsid w:val="0036422C"/>
    <w:rsid w:val="003B0DB8"/>
    <w:rsid w:val="003F477D"/>
    <w:rsid w:val="004118F5"/>
    <w:rsid w:val="00431999"/>
    <w:rsid w:val="00443E2D"/>
    <w:rsid w:val="00493E4E"/>
    <w:rsid w:val="00515451"/>
    <w:rsid w:val="00572086"/>
    <w:rsid w:val="00597871"/>
    <w:rsid w:val="005B2357"/>
    <w:rsid w:val="005D47DE"/>
    <w:rsid w:val="005E4D53"/>
    <w:rsid w:val="005F364E"/>
    <w:rsid w:val="00613801"/>
    <w:rsid w:val="0062123A"/>
    <w:rsid w:val="00635EF0"/>
    <w:rsid w:val="00646E75"/>
    <w:rsid w:val="00663587"/>
    <w:rsid w:val="0067139A"/>
    <w:rsid w:val="00690B0A"/>
    <w:rsid w:val="006D182E"/>
    <w:rsid w:val="006D409C"/>
    <w:rsid w:val="00747A1B"/>
    <w:rsid w:val="00776643"/>
    <w:rsid w:val="007871AD"/>
    <w:rsid w:val="0079369A"/>
    <w:rsid w:val="00797579"/>
    <w:rsid w:val="007A725C"/>
    <w:rsid w:val="007D0F5B"/>
    <w:rsid w:val="00862972"/>
    <w:rsid w:val="00882E29"/>
    <w:rsid w:val="008B092B"/>
    <w:rsid w:val="008D4DDA"/>
    <w:rsid w:val="008F290E"/>
    <w:rsid w:val="008F7770"/>
    <w:rsid w:val="00920024"/>
    <w:rsid w:val="00920D3F"/>
    <w:rsid w:val="00942045"/>
    <w:rsid w:val="00964B9F"/>
    <w:rsid w:val="009C42A7"/>
    <w:rsid w:val="009F215D"/>
    <w:rsid w:val="009F2590"/>
    <w:rsid w:val="009F5DA7"/>
    <w:rsid w:val="00A73BCA"/>
    <w:rsid w:val="00A75FCE"/>
    <w:rsid w:val="00AC5509"/>
    <w:rsid w:val="00AF4EA4"/>
    <w:rsid w:val="00B0669D"/>
    <w:rsid w:val="00B63A10"/>
    <w:rsid w:val="00B85DBD"/>
    <w:rsid w:val="00B90CEF"/>
    <w:rsid w:val="00B95D4D"/>
    <w:rsid w:val="00BA3DE3"/>
    <w:rsid w:val="00BB464E"/>
    <w:rsid w:val="00C06E48"/>
    <w:rsid w:val="00C36F42"/>
    <w:rsid w:val="00C51CF5"/>
    <w:rsid w:val="00C71559"/>
    <w:rsid w:val="00C93D20"/>
    <w:rsid w:val="00CA407F"/>
    <w:rsid w:val="00CF0EFA"/>
    <w:rsid w:val="00D00A30"/>
    <w:rsid w:val="00D8438A"/>
    <w:rsid w:val="00DC71AE"/>
    <w:rsid w:val="00E21F5E"/>
    <w:rsid w:val="00E55D74"/>
    <w:rsid w:val="00E774C3"/>
    <w:rsid w:val="00E8541C"/>
    <w:rsid w:val="00F56513"/>
    <w:rsid w:val="00FC5CD1"/>
    <w:rsid w:val="00FD27BC"/>
    <w:rsid w:val="00FD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56A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E21F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customStyle="1" w:styleId="Heading4Char">
    <w:name w:val="Heading 4 Char"/>
    <w:basedOn w:val="DefaultParagraphFont"/>
    <w:link w:val="Heading4"/>
    <w:uiPriority w:val="9"/>
    <w:semiHidden/>
    <w:rsid w:val="00E21F5E"/>
    <w:rPr>
      <w:rFonts w:asciiTheme="majorHAnsi" w:eastAsiaTheme="majorEastAsia" w:hAnsiTheme="majorHAnsi" w:cstheme="majorBidi"/>
      <w:i/>
      <w:iCs/>
      <w:color w:val="729928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shnu.ne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ya%20U\AppData\Roaming\Microsoft\Templates\Cubist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Auto cad</c:v>
                </c:pt>
                <c:pt idx="1">
                  <c:v>Blueprint interpretation</c:v>
                </c:pt>
                <c:pt idx="2">
                  <c:v>Microsoft Excel</c:v>
                </c:pt>
                <c:pt idx="3">
                  <c:v>Computer operation</c:v>
                </c:pt>
                <c:pt idx="4">
                  <c:v>Quality inspection</c:v>
                </c:pt>
                <c:pt idx="5">
                  <c:v>Precision measurement</c:v>
                </c:pt>
                <c:pt idx="6">
                  <c:v>Ncstudios operation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0.8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36096B40BB461FA048B2E129536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55FB5-C170-4143-A59F-01D006A6DC99}"/>
      </w:docPartPr>
      <w:docPartBody>
        <w:p w:rsidR="00D37358" w:rsidRDefault="00000000">
          <w:pPr>
            <w:pStyle w:val="0D36096B40BB461FA048B2E129536518"/>
          </w:pPr>
          <w:r w:rsidRPr="00036450">
            <w:t>EDUCATION</w:t>
          </w:r>
        </w:p>
      </w:docPartBody>
    </w:docPart>
    <w:docPart>
      <w:docPartPr>
        <w:name w:val="8650712AF71944328899BE9209837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C70A5-E204-4D6A-A883-E64CAABD174E}"/>
      </w:docPartPr>
      <w:docPartBody>
        <w:p w:rsidR="00D37358" w:rsidRDefault="00000000">
          <w:pPr>
            <w:pStyle w:val="8650712AF71944328899BE92098376F4"/>
          </w:pPr>
          <w:r w:rsidRPr="005D47DE">
            <w:t>Profile</w:t>
          </w:r>
        </w:p>
      </w:docPartBody>
    </w:docPart>
    <w:docPart>
      <w:docPartPr>
        <w:name w:val="DF0F1596A426481CB3507D58983A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E27C2-D684-4438-B6CA-4606868CA7D3}"/>
      </w:docPartPr>
      <w:docPartBody>
        <w:p w:rsidR="00D37358" w:rsidRDefault="00000000">
          <w:pPr>
            <w:pStyle w:val="DF0F1596A426481CB3507D58983A82DE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24B3E4A995C14F219D219783DF003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B9FF-7087-4F65-AAC0-E2AFCF7277CE}"/>
      </w:docPartPr>
      <w:docPartBody>
        <w:p w:rsidR="00D37358" w:rsidRDefault="00000000">
          <w:pPr>
            <w:pStyle w:val="24B3E4A995C14F219D219783DF003CD7"/>
          </w:pPr>
          <w:r w:rsidRPr="004D3011">
            <w:t>EMAIL:</w:t>
          </w:r>
        </w:p>
      </w:docPartBody>
    </w:docPart>
    <w:docPart>
      <w:docPartPr>
        <w:name w:val="6BBB00DD7779418A8DF0653F41CA1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0A9BF-3916-485A-9DBE-36E7EEBD8C28}"/>
      </w:docPartPr>
      <w:docPartBody>
        <w:p w:rsidR="00D37358" w:rsidRDefault="00000000">
          <w:pPr>
            <w:pStyle w:val="6BBB00DD7779418A8DF0653F41CA128D"/>
          </w:pPr>
          <w:r w:rsidRPr="00036450">
            <w:t>WORK EXPERIENCE</w:t>
          </w:r>
        </w:p>
      </w:docPartBody>
    </w:docPart>
    <w:docPart>
      <w:docPartPr>
        <w:name w:val="5D2950D0722749728C6097042B844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CC484-53A7-4310-B78D-D0875F117A43}"/>
      </w:docPartPr>
      <w:docPartBody>
        <w:p w:rsidR="00D37358" w:rsidRDefault="00000000">
          <w:pPr>
            <w:pStyle w:val="5D2950D0722749728C6097042B844C1C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9D"/>
    <w:rsid w:val="002342A2"/>
    <w:rsid w:val="0037089D"/>
    <w:rsid w:val="00A449AC"/>
    <w:rsid w:val="00D37358"/>
    <w:rsid w:val="00EC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36096B40BB461FA048B2E129536518">
    <w:name w:val="0D36096B40BB461FA048B2E129536518"/>
  </w:style>
  <w:style w:type="paragraph" w:customStyle="1" w:styleId="8650712AF71944328899BE92098376F4">
    <w:name w:val="8650712AF71944328899BE92098376F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val="en-US" w:eastAsia="ja-JP"/>
      <w14:ligatures w14:val="none"/>
    </w:rPr>
  </w:style>
  <w:style w:type="paragraph" w:customStyle="1" w:styleId="DF0F1596A426481CB3507D58983A82DE">
    <w:name w:val="DF0F1596A426481CB3507D58983A82DE"/>
  </w:style>
  <w:style w:type="paragraph" w:customStyle="1" w:styleId="24B3E4A995C14F219D219783DF003CD7">
    <w:name w:val="24B3E4A995C14F219D219783DF003CD7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6BBB00DD7779418A8DF0653F41CA128D">
    <w:name w:val="6BBB00DD7779418A8DF0653F41CA128D"/>
  </w:style>
  <w:style w:type="paragraph" w:customStyle="1" w:styleId="5D2950D0722749728C6097042B844C1C">
    <w:name w:val="5D2950D0722749728C6097042B844C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2023-10-12T03:50:00Z</dcterms:created>
  <dcterms:modified xsi:type="dcterms:W3CDTF">2023-10-12T07:31:00Z</dcterms:modified>
</cp:coreProperties>
</file>